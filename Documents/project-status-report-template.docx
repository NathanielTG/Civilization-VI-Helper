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4780" w14:textId="77777777" w:rsidR="006262DE" w:rsidRDefault="006262DE" w:rsidP="00381BA2">
      <w:pPr>
        <w:pStyle w:val="HeaderwithNoTOC"/>
        <w:spacing w:line="240" w:lineRule="auto"/>
        <w:rPr>
          <w:sz w:val="28"/>
          <w:szCs w:val="28"/>
        </w:rPr>
      </w:pPr>
      <w:r w:rsidRPr="00F4628C">
        <w:rPr>
          <w:sz w:val="28"/>
          <w:szCs w:val="28"/>
        </w:rPr>
        <w:t xml:space="preserve">Project status report </w:t>
      </w:r>
    </w:p>
    <w:p w14:paraId="2D979CCB" w14:textId="77777777" w:rsidR="00381BA2" w:rsidRPr="00381BA2" w:rsidRDefault="00381BA2" w:rsidP="007F2643">
      <w:pPr>
        <w:spacing w:before="0" w:after="0" w:line="240" w:lineRule="auto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0"/>
        <w:gridCol w:w="2761"/>
        <w:gridCol w:w="1937"/>
        <w:gridCol w:w="2872"/>
      </w:tblGrid>
      <w:tr w:rsidR="00381BA2" w:rsidRPr="00F4628C" w14:paraId="5FF681E9" w14:textId="77777777" w:rsidTr="00095947">
        <w:trPr>
          <w:trHeight w:val="421"/>
        </w:trPr>
        <w:tc>
          <w:tcPr>
            <w:tcW w:w="1809" w:type="dxa"/>
            <w:shd w:val="clear" w:color="auto" w:fill="F2F2F2"/>
          </w:tcPr>
          <w:p w14:paraId="2C66E06E" w14:textId="77777777" w:rsidR="00381BA2" w:rsidRPr="00F4628C" w:rsidRDefault="00381BA2" w:rsidP="00381BA2">
            <w:pPr>
              <w:pStyle w:val="arial"/>
              <w:spacing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Reporting period:</w:t>
            </w:r>
          </w:p>
        </w:tc>
        <w:tc>
          <w:tcPr>
            <w:tcW w:w="2835" w:type="dxa"/>
            <w:shd w:val="clear" w:color="auto" w:fill="auto"/>
          </w:tcPr>
          <w:p w14:paraId="01BCADC9" w14:textId="79EC1E1B" w:rsidR="00381BA2" w:rsidRPr="00F4628C" w:rsidRDefault="00247149" w:rsidP="00A84033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2/19/24 – 3/4/24</w:t>
            </w:r>
          </w:p>
        </w:tc>
        <w:tc>
          <w:tcPr>
            <w:tcW w:w="1985" w:type="dxa"/>
            <w:shd w:val="clear" w:color="auto" w:fill="F2F2F2"/>
          </w:tcPr>
          <w:p w14:paraId="3E63B8FC" w14:textId="77777777" w:rsidR="00381BA2" w:rsidRPr="00F4628C" w:rsidRDefault="00381BA2" w:rsidP="00381BA2">
            <w:pPr>
              <w:pStyle w:val="arial"/>
              <w:spacing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Project title:</w:t>
            </w:r>
          </w:p>
        </w:tc>
        <w:tc>
          <w:tcPr>
            <w:tcW w:w="2947" w:type="dxa"/>
          </w:tcPr>
          <w:p w14:paraId="12BC6189" w14:textId="6A51E074" w:rsidR="00381BA2" w:rsidRPr="00F4628C" w:rsidRDefault="0089049B" w:rsidP="00A84033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Civ</w:t>
            </w:r>
            <w:r w:rsidR="00E70CAB">
              <w:rPr>
                <w:rFonts w:cs="Arial"/>
                <w:i/>
                <w:iCs/>
                <w:color w:val="0000FF"/>
                <w:sz w:val="22"/>
                <w:szCs w:val="22"/>
              </w:rPr>
              <w:t>ilization</w:t>
            </w: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 VI </w:t>
            </w:r>
            <w:r w:rsidR="00E70CAB">
              <w:rPr>
                <w:rFonts w:cs="Arial"/>
                <w:i/>
                <w:iCs/>
                <w:color w:val="0000FF"/>
                <w:sz w:val="22"/>
                <w:szCs w:val="22"/>
              </w:rPr>
              <w:t>Helper</w:t>
            </w:r>
          </w:p>
        </w:tc>
      </w:tr>
      <w:tr w:rsidR="00381BA2" w:rsidRPr="00F4628C" w14:paraId="6A314242" w14:textId="77777777" w:rsidTr="00095947">
        <w:trPr>
          <w:trHeight w:val="20"/>
        </w:trPr>
        <w:tc>
          <w:tcPr>
            <w:tcW w:w="1809" w:type="dxa"/>
            <w:shd w:val="clear" w:color="auto" w:fill="F2F2F2"/>
          </w:tcPr>
          <w:p w14:paraId="0EE2A9E1" w14:textId="77777777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Date of report:</w:t>
            </w:r>
          </w:p>
        </w:tc>
        <w:tc>
          <w:tcPr>
            <w:tcW w:w="2835" w:type="dxa"/>
            <w:shd w:val="clear" w:color="auto" w:fill="auto"/>
          </w:tcPr>
          <w:p w14:paraId="289BD53C" w14:textId="69F9F2AB" w:rsidR="00381BA2" w:rsidRPr="00F4628C" w:rsidRDefault="0089049B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2/</w:t>
            </w:r>
            <w:r w:rsidR="00247149">
              <w:rPr>
                <w:rFonts w:cs="Arial"/>
                <w:i/>
                <w:iCs/>
                <w:color w:val="0000FF"/>
                <w:sz w:val="22"/>
                <w:szCs w:val="22"/>
              </w:rPr>
              <w:t>19</w:t>
            </w: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/24</w:t>
            </w:r>
          </w:p>
        </w:tc>
        <w:tc>
          <w:tcPr>
            <w:tcW w:w="1985" w:type="dxa"/>
            <w:shd w:val="clear" w:color="auto" w:fill="F2F2F2"/>
          </w:tcPr>
          <w:p w14:paraId="7D5036FC" w14:textId="4ADFD871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947" w:type="dxa"/>
          </w:tcPr>
          <w:p w14:paraId="095A59BC" w14:textId="2C2CB9C7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381BA2" w:rsidRPr="00F4628C" w14:paraId="4A6CAD5C" w14:textId="77777777" w:rsidTr="00095947">
        <w:trPr>
          <w:trHeight w:val="20"/>
        </w:trPr>
        <w:tc>
          <w:tcPr>
            <w:tcW w:w="1809" w:type="dxa"/>
            <w:shd w:val="clear" w:color="auto" w:fill="F2F2F2"/>
          </w:tcPr>
          <w:p w14:paraId="7EC7CA52" w14:textId="77777777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Report</w:t>
            </w:r>
            <w:r>
              <w:rPr>
                <w:rFonts w:cs="Arial"/>
                <w:b/>
                <w:bCs/>
                <w:sz w:val="22"/>
                <w:szCs w:val="22"/>
              </w:rPr>
              <w:t xml:space="preserve"> author:</w:t>
            </w:r>
          </w:p>
        </w:tc>
        <w:tc>
          <w:tcPr>
            <w:tcW w:w="2835" w:type="dxa"/>
            <w:shd w:val="clear" w:color="auto" w:fill="auto"/>
          </w:tcPr>
          <w:p w14:paraId="51A99EA7" w14:textId="43FA7927" w:rsidR="00381BA2" w:rsidRPr="00F4628C" w:rsidRDefault="0089049B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Nathaniel Gordon</w:t>
            </w:r>
          </w:p>
        </w:tc>
        <w:tc>
          <w:tcPr>
            <w:tcW w:w="1985" w:type="dxa"/>
            <w:shd w:val="clear" w:color="auto" w:fill="F2F2F2"/>
          </w:tcPr>
          <w:p w14:paraId="7338580A" w14:textId="7073F938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947" w:type="dxa"/>
          </w:tcPr>
          <w:p w14:paraId="53965CA3" w14:textId="584F2CBB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</w:tbl>
    <w:p w14:paraId="46437B96" w14:textId="77777777" w:rsidR="007F2643" w:rsidRPr="007F2643" w:rsidRDefault="007F2643" w:rsidP="007F2643">
      <w:pPr>
        <w:spacing w:before="0" w:after="0" w:line="240" w:lineRule="auto"/>
        <w:rPr>
          <w:sz w:val="16"/>
          <w:szCs w:val="16"/>
        </w:rPr>
      </w:pPr>
    </w:p>
    <w:p w14:paraId="25E9092D" w14:textId="77777777" w:rsidR="006262DE" w:rsidRDefault="00381BA2" w:rsidP="00381BA2">
      <w:pPr>
        <w:pStyle w:val="Heading2"/>
        <w:rPr>
          <w:sz w:val="24"/>
          <w:szCs w:val="24"/>
        </w:rPr>
      </w:pPr>
      <w:r w:rsidRPr="00381BA2">
        <w:rPr>
          <w:sz w:val="24"/>
          <w:szCs w:val="24"/>
        </w:rPr>
        <w:t>EXECUTIVE SUMMARY</w:t>
      </w:r>
    </w:p>
    <w:p w14:paraId="7811DB76" w14:textId="77777777" w:rsidR="007F2643" w:rsidRDefault="007F2643" w:rsidP="007F2643">
      <w:pPr>
        <w:spacing w:before="0" w:after="0" w:line="240" w:lineRule="auto"/>
        <w:rPr>
          <w:sz w:val="16"/>
          <w:szCs w:val="16"/>
        </w:rPr>
      </w:pPr>
    </w:p>
    <w:tbl>
      <w:tblPr>
        <w:tblpPr w:leftFromText="180" w:rightFromText="180" w:vertAnchor="text" w:horzAnchor="margin" w:tblpYSpec="top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1134"/>
        <w:gridCol w:w="2311"/>
        <w:gridCol w:w="236"/>
        <w:gridCol w:w="774"/>
        <w:gridCol w:w="2160"/>
      </w:tblGrid>
      <w:tr w:rsidR="00101C7D" w:rsidRPr="00F4628C" w14:paraId="04537A6C" w14:textId="77777777" w:rsidTr="00101C7D">
        <w:trPr>
          <w:cantSplit/>
          <w:trHeight w:val="983"/>
        </w:trPr>
        <w:tc>
          <w:tcPr>
            <w:tcW w:w="2943" w:type="dxa"/>
            <w:shd w:val="pct5" w:color="auto" w:fill="auto"/>
            <w:vAlign w:val="center"/>
          </w:tcPr>
          <w:p w14:paraId="601D2F15" w14:textId="77777777" w:rsidR="00101C7D" w:rsidRPr="00381BA2" w:rsidRDefault="00101C7D" w:rsidP="007F2643">
            <w:pPr>
              <w:pStyle w:val="arial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Narrative Summary of Status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5AA42426" w14:textId="77777777" w:rsidR="00101C7D" w:rsidRPr="00381BA2" w:rsidRDefault="00101C7D" w:rsidP="007F2643">
            <w:pPr>
              <w:pStyle w:val="arial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Schedule: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660BB8BE" w14:textId="43F41F18" w:rsidR="00101C7D" w:rsidRPr="00381BA2" w:rsidRDefault="00101C7D" w:rsidP="00AF1655">
            <w:pPr>
              <w:pStyle w:val="arial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FFC000"/>
                <w:sz w:val="22"/>
                <w:szCs w:val="22"/>
              </w:rPr>
              <w:t>AMBER</w:t>
            </w:r>
          </w:p>
        </w:tc>
        <w:tc>
          <w:tcPr>
            <w:tcW w:w="236" w:type="dxa"/>
            <w:shd w:val="pct5" w:color="auto" w:fill="auto"/>
            <w:vAlign w:val="center"/>
          </w:tcPr>
          <w:p w14:paraId="2D1147CC" w14:textId="6D75534B" w:rsidR="00101C7D" w:rsidRPr="00381BA2" w:rsidRDefault="00101C7D" w:rsidP="007F2643">
            <w:pPr>
              <w:pStyle w:val="arial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774" w:type="dxa"/>
            <w:shd w:val="pct5" w:color="auto" w:fill="auto"/>
            <w:vAlign w:val="center"/>
          </w:tcPr>
          <w:p w14:paraId="0AFC35C1" w14:textId="77777777" w:rsidR="00101C7D" w:rsidRPr="00381BA2" w:rsidRDefault="00101C7D" w:rsidP="007F2643">
            <w:pPr>
              <w:pStyle w:val="arial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Issues: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8A6DC06" w14:textId="5AE7B2CF" w:rsidR="00101C7D" w:rsidRPr="00381BA2" w:rsidRDefault="00101C7D" w:rsidP="007F2643">
            <w:pPr>
              <w:pStyle w:val="arial"/>
              <w:jc w:val="center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FFC000"/>
                <w:sz w:val="22"/>
                <w:szCs w:val="22"/>
              </w:rPr>
              <w:t>AMBER</w:t>
            </w:r>
          </w:p>
        </w:tc>
      </w:tr>
      <w:tr w:rsidR="007F2643" w:rsidRPr="00F4628C" w14:paraId="482B7A2E" w14:textId="77777777" w:rsidTr="00101C7D">
        <w:trPr>
          <w:cantSplit/>
          <w:trHeight w:val="931"/>
        </w:trPr>
        <w:tc>
          <w:tcPr>
            <w:tcW w:w="9558" w:type="dxa"/>
            <w:gridSpan w:val="6"/>
          </w:tcPr>
          <w:p w14:paraId="118C231B" w14:textId="43F6C7E2" w:rsidR="007F2643" w:rsidRPr="00F4628C" w:rsidRDefault="00247149" w:rsidP="007F2643">
            <w:pPr>
              <w:pStyle w:val="arial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I am struggling to figure </w:t>
            </w:r>
            <w:r w:rsidR="005938A5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out how </w:t>
            </w:r>
            <w:r w:rsidR="004227F9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I want to </w:t>
            </w:r>
            <w:r w:rsidR="00BC5324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create the web page(s) for the Civ that was selected on the front page. Originally, I was planning on creating just one “results” page that would showcase details of the Civ that was selected on the front page, </w:t>
            </w:r>
          </w:p>
        </w:tc>
      </w:tr>
    </w:tbl>
    <w:p w14:paraId="46FB1977" w14:textId="77777777" w:rsidR="006262DE" w:rsidRDefault="006A7F61" w:rsidP="00381BA2">
      <w:pPr>
        <w:pStyle w:val="Heading2"/>
        <w:rPr>
          <w:sz w:val="24"/>
          <w:szCs w:val="24"/>
        </w:rPr>
      </w:pPr>
      <w:r w:rsidRPr="00F4628C">
        <w:rPr>
          <w:sz w:val="24"/>
          <w:szCs w:val="24"/>
        </w:rPr>
        <w:t>Project Milestone status review</w:t>
      </w:r>
    </w:p>
    <w:p w14:paraId="2A0CD382" w14:textId="77777777" w:rsidR="007F2643" w:rsidRPr="003A0FF3" w:rsidRDefault="003A0FF3" w:rsidP="003A0FF3">
      <w:pPr>
        <w:pStyle w:val="arial"/>
        <w:rPr>
          <w:rFonts w:cs="Arial"/>
          <w:i/>
          <w:iCs/>
          <w:color w:val="0000FF"/>
          <w:sz w:val="22"/>
          <w:szCs w:val="22"/>
        </w:rPr>
      </w:pPr>
      <w:r w:rsidRPr="003A0FF3">
        <w:rPr>
          <w:rFonts w:cs="Arial"/>
          <w:i/>
          <w:iCs/>
          <w:color w:val="0000FF"/>
          <w:sz w:val="22"/>
          <w:szCs w:val="22"/>
        </w:rPr>
        <w:t>&lt;Provide the status of each project milestone, with the expected completion date.&gt;</w:t>
      </w: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9"/>
        <w:gridCol w:w="1150"/>
        <w:gridCol w:w="1622"/>
        <w:gridCol w:w="2649"/>
        <w:gridCol w:w="1530"/>
      </w:tblGrid>
      <w:tr w:rsidR="00101C7D" w:rsidRPr="00381BA2" w14:paraId="0F1AF70C" w14:textId="77777777" w:rsidTr="0089049B">
        <w:tc>
          <w:tcPr>
            <w:tcW w:w="2659" w:type="dxa"/>
            <w:shd w:val="clear" w:color="auto" w:fill="F3F3F3"/>
            <w:vAlign w:val="center"/>
          </w:tcPr>
          <w:p w14:paraId="26B2FE7C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Project Milestones</w:t>
            </w:r>
          </w:p>
        </w:tc>
        <w:tc>
          <w:tcPr>
            <w:tcW w:w="1150" w:type="dxa"/>
            <w:shd w:val="clear" w:color="auto" w:fill="F3F3F3"/>
            <w:vAlign w:val="center"/>
          </w:tcPr>
          <w:p w14:paraId="3BD9A9B9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Status</w:t>
            </w:r>
          </w:p>
        </w:tc>
        <w:tc>
          <w:tcPr>
            <w:tcW w:w="1622" w:type="dxa"/>
            <w:shd w:val="clear" w:color="auto" w:fill="F3F3F3"/>
            <w:vAlign w:val="center"/>
          </w:tcPr>
          <w:p w14:paraId="2850ED68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Baseline Completion Date</w:t>
            </w:r>
          </w:p>
        </w:tc>
        <w:tc>
          <w:tcPr>
            <w:tcW w:w="2649" w:type="dxa"/>
            <w:shd w:val="clear" w:color="auto" w:fill="F3F3F3"/>
            <w:vAlign w:val="center"/>
          </w:tcPr>
          <w:p w14:paraId="43B08865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Expected Completion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66D6DD2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Issues Exist (Yes/No)</w:t>
            </w:r>
          </w:p>
        </w:tc>
      </w:tr>
      <w:tr w:rsidR="00101C7D" w:rsidRPr="00F4628C" w14:paraId="5DF3ECC1" w14:textId="77777777" w:rsidTr="0089049B">
        <w:trPr>
          <w:trHeight w:val="440"/>
        </w:trPr>
        <w:tc>
          <w:tcPr>
            <w:tcW w:w="2659" w:type="dxa"/>
          </w:tcPr>
          <w:p w14:paraId="21E94B67" w14:textId="40745A8F" w:rsidR="00101C7D" w:rsidRPr="00F4628C" w:rsidRDefault="0089049B" w:rsidP="006820D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Layout for front page</w:t>
            </w:r>
          </w:p>
        </w:tc>
        <w:tc>
          <w:tcPr>
            <w:tcW w:w="1150" w:type="dxa"/>
            <w:vAlign w:val="center"/>
          </w:tcPr>
          <w:p w14:paraId="0DFE6B7D" w14:textId="32526EBE" w:rsidR="00101C7D" w:rsidRPr="00F4628C" w:rsidRDefault="0089049B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Complete</w:t>
            </w:r>
          </w:p>
        </w:tc>
        <w:tc>
          <w:tcPr>
            <w:tcW w:w="1622" w:type="dxa"/>
          </w:tcPr>
          <w:p w14:paraId="746E4F4F" w14:textId="5C1FFBCF" w:rsidR="00101C7D" w:rsidRPr="00F4628C" w:rsidRDefault="004C07CB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2/11/24</w:t>
            </w:r>
          </w:p>
        </w:tc>
        <w:tc>
          <w:tcPr>
            <w:tcW w:w="2649" w:type="dxa"/>
            <w:vAlign w:val="center"/>
          </w:tcPr>
          <w:p w14:paraId="46E56CAE" w14:textId="37409C3D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14:paraId="6A872719" w14:textId="135A3569" w:rsidR="00101C7D" w:rsidRPr="00F4628C" w:rsidRDefault="0089049B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101C7D" w:rsidRPr="00F4628C" w14:paraId="6405E598" w14:textId="77777777" w:rsidTr="0089049B">
        <w:trPr>
          <w:trHeight w:val="70"/>
        </w:trPr>
        <w:tc>
          <w:tcPr>
            <w:tcW w:w="2659" w:type="dxa"/>
          </w:tcPr>
          <w:p w14:paraId="1EDA0B96" w14:textId="48561982" w:rsidR="00101C7D" w:rsidRPr="00F4628C" w:rsidRDefault="0089049B" w:rsidP="00EC308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Create class objects</w:t>
            </w:r>
          </w:p>
        </w:tc>
        <w:tc>
          <w:tcPr>
            <w:tcW w:w="1150" w:type="dxa"/>
            <w:vAlign w:val="center"/>
          </w:tcPr>
          <w:p w14:paraId="2DFB2DDE" w14:textId="406C5E5F" w:rsidR="00101C7D" w:rsidRPr="00F4628C" w:rsidRDefault="0089049B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Ongoing</w:t>
            </w:r>
          </w:p>
        </w:tc>
        <w:tc>
          <w:tcPr>
            <w:tcW w:w="1622" w:type="dxa"/>
          </w:tcPr>
          <w:p w14:paraId="181B7637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14:paraId="7092EA47" w14:textId="5D438C38" w:rsidR="00101C7D" w:rsidRPr="00F4628C" w:rsidRDefault="004C07CB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2/25/24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14:paraId="4F329EE0" w14:textId="1400767B" w:rsidR="00101C7D" w:rsidRPr="00F4628C" w:rsidRDefault="0089049B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 of now, no</w:t>
            </w:r>
          </w:p>
        </w:tc>
      </w:tr>
      <w:tr w:rsidR="00101C7D" w:rsidRPr="00F4628C" w14:paraId="05220B01" w14:textId="77777777" w:rsidTr="0089049B">
        <w:trPr>
          <w:trHeight w:val="70"/>
        </w:trPr>
        <w:tc>
          <w:tcPr>
            <w:tcW w:w="2659" w:type="dxa"/>
          </w:tcPr>
          <w:p w14:paraId="7FB4EE50" w14:textId="03673815" w:rsidR="00101C7D" w:rsidRPr="00F4628C" w:rsidRDefault="00101C7D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5B2780D3" w14:textId="77777777" w:rsidR="00101C7D" w:rsidRPr="00F4628C" w:rsidRDefault="00101C7D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1622" w:type="dxa"/>
          </w:tcPr>
          <w:p w14:paraId="158611F8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14:paraId="536C1F79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14:paraId="760050A0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</w:tr>
      <w:tr w:rsidR="00101C7D" w:rsidRPr="00F4628C" w14:paraId="0878069C" w14:textId="77777777" w:rsidTr="0089049B">
        <w:trPr>
          <w:trHeight w:val="70"/>
        </w:trPr>
        <w:tc>
          <w:tcPr>
            <w:tcW w:w="2659" w:type="dxa"/>
          </w:tcPr>
          <w:p w14:paraId="385465D8" w14:textId="77777777" w:rsidR="00101C7D" w:rsidRDefault="00101C7D" w:rsidP="00EC3081">
            <w:pPr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18D3E112" w14:textId="77777777" w:rsidR="00101C7D" w:rsidRPr="00F4628C" w:rsidRDefault="00101C7D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1622" w:type="dxa"/>
          </w:tcPr>
          <w:p w14:paraId="136E1B9A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14:paraId="02258EEF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14:paraId="75E90BD6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</w:tr>
    </w:tbl>
    <w:p w14:paraId="7FA24E6F" w14:textId="77777777" w:rsidR="00381BA2" w:rsidRPr="007F2643" w:rsidRDefault="00381BA2" w:rsidP="007F2643">
      <w:pPr>
        <w:spacing w:before="0" w:after="0" w:line="240" w:lineRule="auto"/>
        <w:rPr>
          <w:sz w:val="16"/>
          <w:szCs w:val="16"/>
        </w:rPr>
      </w:pPr>
    </w:p>
    <w:p w14:paraId="10A7E845" w14:textId="77777777" w:rsidR="006A7F61" w:rsidRPr="00F4628C" w:rsidRDefault="00381BA2" w:rsidP="006A7F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status of planned activities</w:t>
      </w:r>
    </w:p>
    <w:p w14:paraId="148660EE" w14:textId="77777777" w:rsidR="006A7F61" w:rsidRPr="00F4628C" w:rsidRDefault="006A7F61" w:rsidP="007F2643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6A7F61" w:rsidRPr="00F4628C" w14:paraId="1FC06605" w14:textId="77777777" w:rsidTr="00EC3081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02415757" w14:textId="77777777" w:rsidR="006A7F61" w:rsidRPr="00F4628C" w:rsidRDefault="006A7F61" w:rsidP="006A7F6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accomplishments in this period:</w:t>
            </w:r>
          </w:p>
        </w:tc>
      </w:tr>
      <w:tr w:rsidR="006A7F61" w:rsidRPr="00F4628C" w14:paraId="04B53D08" w14:textId="77777777" w:rsidTr="00F4628C">
        <w:trPr>
          <w:cantSplit/>
          <w:trHeight w:val="812"/>
        </w:trPr>
        <w:tc>
          <w:tcPr>
            <w:tcW w:w="9640" w:type="dxa"/>
          </w:tcPr>
          <w:p w14:paraId="33169740" w14:textId="77777777" w:rsidR="006A7F61" w:rsidRPr="00F4628C" w:rsidRDefault="006A7F61" w:rsidP="00381BA2">
            <w:pPr>
              <w:pStyle w:val="arial"/>
              <w:numPr>
                <w:ilvl w:val="0"/>
                <w:numId w:val="46"/>
              </w:numPr>
              <w:tabs>
                <w:tab w:val="clear" w:pos="360"/>
                <w:tab w:val="num" w:pos="237"/>
              </w:tabs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00F4628C">
              <w:rPr>
                <w:rFonts w:cs="Arial"/>
                <w:i/>
                <w:iCs/>
                <w:color w:val="0000FF"/>
                <w:sz w:val="22"/>
                <w:szCs w:val="22"/>
              </w:rPr>
              <w:t>&lt; Insert bullet list of</w:t>
            </w:r>
            <w:r w:rsidR="00381BA2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 accomplishment</w:t>
            </w:r>
            <w:r w:rsidRPr="00F4628C">
              <w:rPr>
                <w:rFonts w:cs="Arial"/>
                <w:i/>
                <w:iCs/>
                <w:color w:val="0000FF"/>
                <w:sz w:val="22"/>
                <w:szCs w:val="22"/>
              </w:rPr>
              <w:t>s&gt;</w:t>
            </w:r>
          </w:p>
        </w:tc>
      </w:tr>
    </w:tbl>
    <w:p w14:paraId="37F31A06" w14:textId="77777777" w:rsidR="007F2643" w:rsidRPr="00F4628C" w:rsidRDefault="007F2643" w:rsidP="007F2643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6A7F61" w:rsidRPr="00F4628C" w14:paraId="4533B74B" w14:textId="77777777" w:rsidTr="00EC3081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043A21EA" w14:textId="77777777" w:rsidR="006A7F61" w:rsidRPr="00F4628C" w:rsidRDefault="006A7F61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but not accomplished:</w:t>
            </w:r>
          </w:p>
        </w:tc>
      </w:tr>
      <w:tr w:rsidR="006A7F61" w:rsidRPr="00F4628C" w14:paraId="136BC21B" w14:textId="77777777" w:rsidTr="00F4628C">
        <w:trPr>
          <w:cantSplit/>
          <w:trHeight w:val="826"/>
        </w:trPr>
        <w:tc>
          <w:tcPr>
            <w:tcW w:w="9640" w:type="dxa"/>
          </w:tcPr>
          <w:p w14:paraId="6C0B954E" w14:textId="77777777" w:rsidR="006A7F61" w:rsidRPr="00F4628C" w:rsidRDefault="006A7F61" w:rsidP="00381BA2">
            <w:pPr>
              <w:pStyle w:val="arial"/>
              <w:numPr>
                <w:ilvl w:val="0"/>
                <w:numId w:val="46"/>
              </w:numPr>
              <w:tabs>
                <w:tab w:val="clear" w:pos="360"/>
                <w:tab w:val="num" w:pos="237"/>
              </w:tabs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00F4628C">
              <w:rPr>
                <w:rFonts w:cs="Arial"/>
                <w:i/>
                <w:iCs/>
                <w:color w:val="0000FF"/>
                <w:sz w:val="22"/>
                <w:szCs w:val="22"/>
              </w:rPr>
              <w:lastRenderedPageBreak/>
              <w:t xml:space="preserve">&lt; Insert bullet list </w:t>
            </w:r>
            <w:r w:rsidR="00381BA2">
              <w:rPr>
                <w:rFonts w:cs="Arial"/>
                <w:i/>
                <w:iCs/>
                <w:color w:val="0000FF"/>
                <w:sz w:val="22"/>
                <w:szCs w:val="22"/>
              </w:rPr>
              <w:t>activities planned but not accomplish</w:t>
            </w:r>
            <w:r w:rsidRPr="00F4628C">
              <w:rPr>
                <w:rFonts w:cs="Arial"/>
                <w:i/>
                <w:iCs/>
                <w:color w:val="0000FF"/>
                <w:sz w:val="22"/>
                <w:szCs w:val="22"/>
              </w:rPr>
              <w:t>&gt;</w:t>
            </w:r>
          </w:p>
        </w:tc>
      </w:tr>
    </w:tbl>
    <w:p w14:paraId="28024786" w14:textId="77777777" w:rsidR="006A7F61" w:rsidRPr="00F4628C" w:rsidRDefault="006A7F61" w:rsidP="007F2643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6A7F61" w:rsidRPr="00F4628C" w14:paraId="6698036A" w14:textId="77777777" w:rsidTr="006A7F61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7A7E9E9E" w14:textId="77777777" w:rsidR="006A7F61" w:rsidRPr="00F4628C" w:rsidRDefault="006A7F61" w:rsidP="002A78D4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Planned </w:t>
            </w:r>
            <w:r w:rsidR="002A78D4"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actions for the next period:</w:t>
            </w:r>
          </w:p>
        </w:tc>
      </w:tr>
      <w:tr w:rsidR="006A7F61" w:rsidRPr="00F4628C" w14:paraId="40342A47" w14:textId="77777777" w:rsidTr="00F4628C">
        <w:trPr>
          <w:cantSplit/>
          <w:trHeight w:val="839"/>
        </w:trPr>
        <w:tc>
          <w:tcPr>
            <w:tcW w:w="9640" w:type="dxa"/>
          </w:tcPr>
          <w:p w14:paraId="70C7E8A0" w14:textId="77777777" w:rsidR="006A7F61" w:rsidRPr="00F4628C" w:rsidRDefault="006A7F61" w:rsidP="00381BA2">
            <w:pPr>
              <w:pStyle w:val="arial"/>
              <w:numPr>
                <w:ilvl w:val="0"/>
                <w:numId w:val="46"/>
              </w:numPr>
              <w:tabs>
                <w:tab w:val="clear" w:pos="360"/>
                <w:tab w:val="num" w:pos="237"/>
              </w:tabs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00F4628C">
              <w:rPr>
                <w:rFonts w:cs="Arial"/>
                <w:i/>
                <w:iCs/>
                <w:color w:val="0000FF"/>
                <w:sz w:val="22"/>
                <w:szCs w:val="22"/>
              </w:rPr>
              <w:t>&lt; Insert b</w:t>
            </w:r>
            <w:r w:rsidR="00381BA2">
              <w:rPr>
                <w:rFonts w:cs="Arial"/>
                <w:i/>
                <w:iCs/>
                <w:color w:val="0000FF"/>
                <w:sz w:val="22"/>
                <w:szCs w:val="22"/>
              </w:rPr>
              <w:t>ullet list actions for the next period</w:t>
            </w:r>
            <w:r w:rsidR="00381BA2" w:rsidRPr="00F4628C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 </w:t>
            </w:r>
            <w:r w:rsidRPr="00F4628C">
              <w:rPr>
                <w:rFonts w:cs="Arial"/>
                <w:i/>
                <w:iCs/>
                <w:color w:val="0000FF"/>
                <w:sz w:val="22"/>
                <w:szCs w:val="22"/>
              </w:rPr>
              <w:t>&gt;</w:t>
            </w:r>
          </w:p>
        </w:tc>
      </w:tr>
    </w:tbl>
    <w:p w14:paraId="2C46ABDA" w14:textId="77777777" w:rsidR="002A78D4" w:rsidRPr="00F4628C" w:rsidRDefault="002A78D4" w:rsidP="007F2643">
      <w:pPr>
        <w:spacing w:line="240" w:lineRule="auto"/>
        <w:rPr>
          <w:sz w:val="16"/>
          <w:szCs w:val="16"/>
        </w:rPr>
      </w:pPr>
    </w:p>
    <w:p w14:paraId="2E3B9DAB" w14:textId="77777777" w:rsidR="002A78D4" w:rsidRPr="00F4628C" w:rsidRDefault="002A78D4" w:rsidP="002A78D4">
      <w:pPr>
        <w:pStyle w:val="Heading2"/>
        <w:rPr>
          <w:sz w:val="24"/>
          <w:szCs w:val="24"/>
        </w:rPr>
      </w:pPr>
      <w:r w:rsidRPr="00F4628C">
        <w:rPr>
          <w:sz w:val="24"/>
          <w:szCs w:val="24"/>
        </w:rPr>
        <w:t>Project issues summary</w:t>
      </w:r>
    </w:p>
    <w:p w14:paraId="401C69EF" w14:textId="1EF14494" w:rsidR="007F2643" w:rsidRPr="00F4628C" w:rsidRDefault="003A0FF3" w:rsidP="003A0FF3">
      <w:pPr>
        <w:pStyle w:val="arial"/>
        <w:ind w:left="0"/>
        <w:rPr>
          <w:sz w:val="16"/>
          <w:szCs w:val="16"/>
        </w:rPr>
      </w:pPr>
      <w:r>
        <w:rPr>
          <w:rFonts w:cs="Arial"/>
          <w:i/>
          <w:iCs/>
          <w:color w:val="0000FF"/>
          <w:sz w:val="22"/>
          <w:szCs w:val="22"/>
        </w:rPr>
        <w:t>&lt;</w:t>
      </w:r>
      <w:r w:rsidRPr="003A0FF3">
        <w:rPr>
          <w:rFonts w:cs="Arial"/>
          <w:i/>
          <w:iCs/>
          <w:color w:val="0000FF"/>
          <w:sz w:val="22"/>
          <w:szCs w:val="22"/>
        </w:rPr>
        <w:t xml:space="preserve">Document each project issue and provide a status, with next steps. Where there are several </w:t>
      </w:r>
      <w:proofErr w:type="gramStart"/>
      <w:r w:rsidRPr="003A0FF3">
        <w:rPr>
          <w:rFonts w:cs="Arial"/>
          <w:i/>
          <w:iCs/>
          <w:color w:val="0000FF"/>
          <w:sz w:val="22"/>
          <w:szCs w:val="22"/>
        </w:rPr>
        <w:t>issues</w:t>
      </w:r>
      <w:proofErr w:type="gramEnd"/>
      <w:r w:rsidRPr="003A0FF3">
        <w:rPr>
          <w:rFonts w:cs="Arial"/>
          <w:i/>
          <w:iCs/>
          <w:color w:val="0000FF"/>
          <w:sz w:val="22"/>
          <w:szCs w:val="22"/>
        </w:rPr>
        <w:t xml:space="preserve"> the table below may help</w:t>
      </w:r>
      <w:r>
        <w:rPr>
          <w:rFonts w:cs="Arial"/>
          <w:i/>
          <w:iCs/>
          <w:color w:val="0000FF"/>
          <w:sz w:val="22"/>
          <w:szCs w:val="22"/>
        </w:rPr>
        <w:t>&gt;</w:t>
      </w:r>
      <w:r w:rsidR="00111DF2">
        <w:rPr>
          <w:rFonts w:cs="Arial"/>
          <w:i/>
          <w:iCs/>
          <w:color w:val="0000FF"/>
          <w:sz w:val="22"/>
          <w:szCs w:val="22"/>
        </w:rPr>
        <w:t xml:space="preserve"> 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6"/>
        <w:gridCol w:w="1024"/>
        <w:gridCol w:w="2865"/>
        <w:gridCol w:w="2572"/>
        <w:gridCol w:w="2553"/>
      </w:tblGrid>
      <w:tr w:rsidR="007F2643" w:rsidRPr="00F4628C" w14:paraId="15BEFEAF" w14:textId="77777777" w:rsidTr="007F2643">
        <w:tc>
          <w:tcPr>
            <w:tcW w:w="566" w:type="dxa"/>
            <w:shd w:val="clear" w:color="auto" w:fill="F3F3F3"/>
            <w:vAlign w:val="center"/>
          </w:tcPr>
          <w:p w14:paraId="1D18D43C" w14:textId="77777777" w:rsidR="007F2643" w:rsidRPr="00F4628C" w:rsidRDefault="007F2643" w:rsidP="00EC3081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892" w:type="dxa"/>
            <w:shd w:val="clear" w:color="auto" w:fill="F3F3F3"/>
            <w:vAlign w:val="center"/>
          </w:tcPr>
          <w:p w14:paraId="5C92D68A" w14:textId="77777777" w:rsidR="007F2643" w:rsidRPr="00F4628C" w:rsidRDefault="007F2643" w:rsidP="00EC3081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Priority</w:t>
            </w:r>
          </w:p>
        </w:tc>
        <w:tc>
          <w:tcPr>
            <w:tcW w:w="2931" w:type="dxa"/>
            <w:shd w:val="clear" w:color="auto" w:fill="F3F3F3"/>
            <w:vAlign w:val="center"/>
          </w:tcPr>
          <w:p w14:paraId="083D56AF" w14:textId="77777777" w:rsidR="007F2643" w:rsidRPr="00F4628C" w:rsidRDefault="007F2643" w:rsidP="00EC3081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Issue Description</w:t>
            </w:r>
          </w:p>
        </w:tc>
        <w:tc>
          <w:tcPr>
            <w:tcW w:w="2629" w:type="dxa"/>
            <w:shd w:val="clear" w:color="auto" w:fill="F3F3F3"/>
            <w:vAlign w:val="center"/>
          </w:tcPr>
          <w:p w14:paraId="3433364A" w14:textId="77777777" w:rsidR="007F2643" w:rsidRPr="00F4628C" w:rsidRDefault="007F2643" w:rsidP="00EC3081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Impact Summary (Milestone, Schedule Scope, Resources, Space…) </w:t>
            </w:r>
          </w:p>
        </w:tc>
        <w:tc>
          <w:tcPr>
            <w:tcW w:w="2622" w:type="dxa"/>
            <w:shd w:val="clear" w:color="auto" w:fill="F3F3F3"/>
            <w:vAlign w:val="center"/>
          </w:tcPr>
          <w:p w14:paraId="2BB68FFF" w14:textId="77777777" w:rsidR="007F2643" w:rsidRPr="00F4628C" w:rsidRDefault="007F2643" w:rsidP="00EC3081">
            <w:pPr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Action Steps</w:t>
            </w:r>
          </w:p>
        </w:tc>
      </w:tr>
      <w:tr w:rsidR="007F2643" w:rsidRPr="00F4628C" w14:paraId="3F7F7546" w14:textId="77777777" w:rsidTr="007F2643">
        <w:trPr>
          <w:trHeight w:val="70"/>
        </w:trPr>
        <w:tc>
          <w:tcPr>
            <w:tcW w:w="566" w:type="dxa"/>
          </w:tcPr>
          <w:p w14:paraId="5B3D3945" w14:textId="77777777" w:rsidR="007F2643" w:rsidRPr="00A84033" w:rsidRDefault="00F95383" w:rsidP="00A84033">
            <w:pPr>
              <w:pStyle w:val="arial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>&lt;ID&gt;</w:t>
            </w:r>
          </w:p>
        </w:tc>
        <w:tc>
          <w:tcPr>
            <w:tcW w:w="892" w:type="dxa"/>
          </w:tcPr>
          <w:p w14:paraId="56CAE0A9" w14:textId="77777777" w:rsidR="007F2643" w:rsidRPr="00A84033" w:rsidRDefault="00F95383" w:rsidP="00A84033">
            <w:pPr>
              <w:pStyle w:val="arial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>&lt;H/M/L&gt;</w:t>
            </w:r>
          </w:p>
        </w:tc>
        <w:tc>
          <w:tcPr>
            <w:tcW w:w="2931" w:type="dxa"/>
          </w:tcPr>
          <w:p w14:paraId="40199002" w14:textId="77777777" w:rsidR="007F2643" w:rsidRPr="00A84033" w:rsidRDefault="00F95383" w:rsidP="00A84033">
            <w:pPr>
              <w:pStyle w:val="arial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>&lt;Description of the issue&gt;</w:t>
            </w:r>
          </w:p>
        </w:tc>
        <w:tc>
          <w:tcPr>
            <w:tcW w:w="2629" w:type="dxa"/>
          </w:tcPr>
          <w:p w14:paraId="2FB663AF" w14:textId="77777777" w:rsidR="007F2643" w:rsidRPr="00A84033" w:rsidRDefault="00F95383" w:rsidP="00A84033">
            <w:pPr>
              <w:pStyle w:val="arial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&lt;Impact of the </w:t>
            </w:r>
            <w:r w:rsidR="00A84033"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issue on time, cost quality </w:t>
            </w:r>
            <w:proofErr w:type="spellStart"/>
            <w:r w:rsidR="00A84033"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>etc</w:t>
            </w:r>
            <w:proofErr w:type="spellEnd"/>
            <w:r w:rsidR="00A84033"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>&gt;</w:t>
            </w:r>
          </w:p>
        </w:tc>
        <w:tc>
          <w:tcPr>
            <w:tcW w:w="2622" w:type="dxa"/>
          </w:tcPr>
          <w:p w14:paraId="031B0AF1" w14:textId="77777777" w:rsidR="007F2643" w:rsidRPr="00A84033" w:rsidRDefault="00A84033" w:rsidP="00A84033">
            <w:pPr>
              <w:pStyle w:val="arial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>&lt;actions that will be taken&gt;</w:t>
            </w:r>
          </w:p>
        </w:tc>
      </w:tr>
      <w:tr w:rsidR="007F2643" w:rsidRPr="00F4628C" w14:paraId="22AEBED9" w14:textId="77777777" w:rsidTr="007F2643">
        <w:trPr>
          <w:trHeight w:val="70"/>
        </w:trPr>
        <w:tc>
          <w:tcPr>
            <w:tcW w:w="566" w:type="dxa"/>
          </w:tcPr>
          <w:p w14:paraId="17C2E157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892" w:type="dxa"/>
          </w:tcPr>
          <w:p w14:paraId="2A4B8818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931" w:type="dxa"/>
          </w:tcPr>
          <w:p w14:paraId="2EB0D11E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629" w:type="dxa"/>
          </w:tcPr>
          <w:p w14:paraId="505341EA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622" w:type="dxa"/>
          </w:tcPr>
          <w:p w14:paraId="25149BEE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</w:tr>
      <w:tr w:rsidR="007F2643" w:rsidRPr="00F4628C" w14:paraId="7C7450AB" w14:textId="77777777" w:rsidTr="007F2643">
        <w:trPr>
          <w:trHeight w:val="218"/>
        </w:trPr>
        <w:tc>
          <w:tcPr>
            <w:tcW w:w="566" w:type="dxa"/>
            <w:tcBorders>
              <w:bottom w:val="single" w:sz="4" w:space="0" w:color="auto"/>
            </w:tcBorders>
          </w:tcPr>
          <w:p w14:paraId="24DC45F4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3174612E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931" w:type="dxa"/>
            <w:tcBorders>
              <w:bottom w:val="single" w:sz="4" w:space="0" w:color="auto"/>
            </w:tcBorders>
          </w:tcPr>
          <w:p w14:paraId="58C0FCBF" w14:textId="77777777" w:rsidR="007F2643" w:rsidRPr="00F4628C" w:rsidRDefault="007F2643" w:rsidP="00EC3081">
            <w:pPr>
              <w:pStyle w:val="BalloonTex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7EAD1FD2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14:paraId="52AAC5D5" w14:textId="77777777" w:rsidR="007F2643" w:rsidRPr="00F4628C" w:rsidRDefault="007F2643" w:rsidP="00EC3081">
            <w:pPr>
              <w:pStyle w:val="CommentText"/>
              <w:rPr>
                <w:rFonts w:cs="Arial"/>
                <w:sz w:val="22"/>
                <w:szCs w:val="22"/>
              </w:rPr>
            </w:pPr>
          </w:p>
        </w:tc>
      </w:tr>
    </w:tbl>
    <w:p w14:paraId="229F4D8E" w14:textId="77777777" w:rsidR="00111DF2" w:rsidRPr="00F4628C" w:rsidRDefault="00111DF2" w:rsidP="00B8182B"/>
    <w:sectPr w:rsidR="00111DF2" w:rsidRPr="00F4628C" w:rsidSect="00D87B1F">
      <w:footerReference w:type="default" r:id="rId8"/>
      <w:footerReference w:type="first" r:id="rId9"/>
      <w:pgSz w:w="12240" w:h="15840" w:code="1"/>
      <w:pgMar w:top="720" w:right="1440" w:bottom="72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A6C5" w14:textId="77777777" w:rsidR="00D87B1F" w:rsidRDefault="00D87B1F">
      <w:r>
        <w:separator/>
      </w:r>
    </w:p>
  </w:endnote>
  <w:endnote w:type="continuationSeparator" w:id="0">
    <w:p w14:paraId="267B6DFA" w14:textId="77777777" w:rsidR="00D87B1F" w:rsidRDefault="00D8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741D5" w14:textId="77777777" w:rsidR="006D4A5C" w:rsidRDefault="006D4A5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22B2">
      <w:rPr>
        <w:noProof/>
      </w:rPr>
      <w:t>3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D9F2" w14:textId="77777777" w:rsidR="006D4A5C" w:rsidRDefault="006D4A5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22B2">
      <w:rPr>
        <w:noProof/>
      </w:rPr>
      <w:t>1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7DA39" w14:textId="77777777" w:rsidR="00D87B1F" w:rsidRDefault="00D87B1F">
      <w:r>
        <w:separator/>
      </w:r>
    </w:p>
  </w:footnote>
  <w:footnote w:type="continuationSeparator" w:id="0">
    <w:p w14:paraId="301A6254" w14:textId="77777777" w:rsidR="00D87B1F" w:rsidRDefault="00D87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150"/>
    <w:multiLevelType w:val="hybridMultilevel"/>
    <w:tmpl w:val="19C2763C"/>
    <w:lvl w:ilvl="0" w:tplc="D47AEF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0DE603C"/>
    <w:multiLevelType w:val="hybridMultilevel"/>
    <w:tmpl w:val="698202EC"/>
    <w:lvl w:ilvl="0" w:tplc="50EC0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92A4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7AE8844">
      <w:start w:val="136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D429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6A8F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87E8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4166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AD05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A52D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08347352"/>
    <w:multiLevelType w:val="hybridMultilevel"/>
    <w:tmpl w:val="BFC8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523D"/>
    <w:multiLevelType w:val="hybridMultilevel"/>
    <w:tmpl w:val="6EB44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F7633"/>
    <w:multiLevelType w:val="hybridMultilevel"/>
    <w:tmpl w:val="0D1A2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9B245D"/>
    <w:multiLevelType w:val="hybridMultilevel"/>
    <w:tmpl w:val="9DE62DA4"/>
    <w:lvl w:ilvl="0" w:tplc="02D857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54B8F"/>
    <w:multiLevelType w:val="hybridMultilevel"/>
    <w:tmpl w:val="C21A0E20"/>
    <w:lvl w:ilvl="0" w:tplc="61F0B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106A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46C694C">
      <w:start w:val="136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94AB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E462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F96C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6A68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DB03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6C66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14901441"/>
    <w:multiLevelType w:val="hybridMultilevel"/>
    <w:tmpl w:val="78606F6C"/>
    <w:lvl w:ilvl="0" w:tplc="E2986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0408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C1654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85ED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6A07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67AC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AF4C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4F8C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A760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15A931D7"/>
    <w:multiLevelType w:val="hybridMultilevel"/>
    <w:tmpl w:val="7CC053C2"/>
    <w:lvl w:ilvl="0" w:tplc="B134A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2741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5BCF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A601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5F2F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F2E8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FD6C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BEA5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9F61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160B650D"/>
    <w:multiLevelType w:val="hybridMultilevel"/>
    <w:tmpl w:val="FC3C3726"/>
    <w:lvl w:ilvl="0" w:tplc="21726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AA08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318C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6A06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CAD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FB48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448B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E7C8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B7A5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1A7C4580"/>
    <w:multiLevelType w:val="hybridMultilevel"/>
    <w:tmpl w:val="6AB295AC"/>
    <w:lvl w:ilvl="0" w:tplc="7A80ED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67E699A"/>
    <w:multiLevelType w:val="hybridMultilevel"/>
    <w:tmpl w:val="F89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034BC"/>
    <w:multiLevelType w:val="hybridMultilevel"/>
    <w:tmpl w:val="8202E7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F54BF"/>
    <w:multiLevelType w:val="hybridMultilevel"/>
    <w:tmpl w:val="E200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134465"/>
    <w:multiLevelType w:val="hybridMultilevel"/>
    <w:tmpl w:val="33E0A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02525"/>
    <w:multiLevelType w:val="hybridMultilevel"/>
    <w:tmpl w:val="7C30C1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81480B"/>
    <w:multiLevelType w:val="hybridMultilevel"/>
    <w:tmpl w:val="EEB42AE8"/>
    <w:lvl w:ilvl="0" w:tplc="8AB60A78">
      <w:start w:val="1"/>
      <w:numFmt w:val="decimal"/>
      <w:pStyle w:val="rnindentednumberedlist"/>
      <w:lvlText w:val="%1."/>
      <w:lvlJc w:val="left"/>
      <w:pPr>
        <w:ind w:left="1080" w:hanging="360"/>
      </w:pPr>
      <w:rPr>
        <w:rFonts w:ascii="Trebuchet MS" w:hAnsi="Trebuchet MS" w:hint="default"/>
        <w:b/>
        <w:i w:val="0"/>
        <w:color w:val="C0504D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54020D"/>
    <w:multiLevelType w:val="hybridMultilevel"/>
    <w:tmpl w:val="ADD8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A2D64"/>
    <w:multiLevelType w:val="hybridMultilevel"/>
    <w:tmpl w:val="DB783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8345AB"/>
    <w:multiLevelType w:val="hybridMultilevel"/>
    <w:tmpl w:val="DE3E8D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E6AEE"/>
    <w:multiLevelType w:val="hybridMultilevel"/>
    <w:tmpl w:val="D688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45064"/>
    <w:multiLevelType w:val="hybridMultilevel"/>
    <w:tmpl w:val="CA0CD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DC7A0A"/>
    <w:multiLevelType w:val="multilevel"/>
    <w:tmpl w:val="3726FDE4"/>
    <w:numStyleLink w:val="TableTextNumbered"/>
  </w:abstractNum>
  <w:abstractNum w:abstractNumId="23" w15:restartNumberingAfterBreak="0">
    <w:nsid w:val="4E87635A"/>
    <w:multiLevelType w:val="hybridMultilevel"/>
    <w:tmpl w:val="56C0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C70F8"/>
    <w:multiLevelType w:val="hybridMultilevel"/>
    <w:tmpl w:val="41CCB738"/>
    <w:lvl w:ilvl="0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530352ED"/>
    <w:multiLevelType w:val="hybridMultilevel"/>
    <w:tmpl w:val="2ED6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F562B"/>
    <w:multiLevelType w:val="hybridMultilevel"/>
    <w:tmpl w:val="3A5C6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DB28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B8551E"/>
    <w:multiLevelType w:val="hybridMultilevel"/>
    <w:tmpl w:val="426EC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FB1DD1"/>
    <w:multiLevelType w:val="multilevel"/>
    <w:tmpl w:val="3726FDE4"/>
    <w:styleLink w:val="TableText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E86879"/>
    <w:multiLevelType w:val="hybridMultilevel"/>
    <w:tmpl w:val="4CFE32CE"/>
    <w:lvl w:ilvl="0" w:tplc="F04C2C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92D25"/>
    <w:multiLevelType w:val="hybridMultilevel"/>
    <w:tmpl w:val="EF4CD5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623ED"/>
    <w:multiLevelType w:val="hybridMultilevel"/>
    <w:tmpl w:val="F1063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F52D1"/>
    <w:multiLevelType w:val="hybridMultilevel"/>
    <w:tmpl w:val="D7822A6E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 w15:restartNumberingAfterBreak="0">
    <w:nsid w:val="63784243"/>
    <w:multiLevelType w:val="hybridMultilevel"/>
    <w:tmpl w:val="3830F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7F252F"/>
    <w:multiLevelType w:val="multilevel"/>
    <w:tmpl w:val="7C30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072951"/>
    <w:multiLevelType w:val="hybridMultilevel"/>
    <w:tmpl w:val="ABCC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A7E32"/>
    <w:multiLevelType w:val="hybridMultilevel"/>
    <w:tmpl w:val="36CCB6CE"/>
    <w:lvl w:ilvl="0" w:tplc="773CA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06C6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382EE34">
      <w:start w:val="136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C38D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0920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0F87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13CC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384B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9B8D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8" w15:restartNumberingAfterBreak="0">
    <w:nsid w:val="72D059CF"/>
    <w:multiLevelType w:val="hybridMultilevel"/>
    <w:tmpl w:val="3C6E94F0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9" w15:restartNumberingAfterBreak="0">
    <w:nsid w:val="73FE18DD"/>
    <w:multiLevelType w:val="hybridMultilevel"/>
    <w:tmpl w:val="124A10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CC366F"/>
    <w:multiLevelType w:val="hybridMultilevel"/>
    <w:tmpl w:val="1AC07A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5B2EB1"/>
    <w:multiLevelType w:val="multilevel"/>
    <w:tmpl w:val="AB0A42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D755466"/>
    <w:multiLevelType w:val="hybridMultilevel"/>
    <w:tmpl w:val="E0F6DCC0"/>
    <w:lvl w:ilvl="0" w:tplc="D5BE76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4661">
    <w:abstractNumId w:val="28"/>
  </w:num>
  <w:num w:numId="2" w16cid:durableId="878006722">
    <w:abstractNumId w:val="26"/>
  </w:num>
  <w:num w:numId="3" w16cid:durableId="1963338785">
    <w:abstractNumId w:val="39"/>
  </w:num>
  <w:num w:numId="4" w16cid:durableId="671298921">
    <w:abstractNumId w:val="40"/>
  </w:num>
  <w:num w:numId="5" w16cid:durableId="174273289">
    <w:abstractNumId w:val="15"/>
  </w:num>
  <w:num w:numId="6" w16cid:durableId="1041170473">
    <w:abstractNumId w:val="22"/>
  </w:num>
  <w:num w:numId="7" w16cid:durableId="2082411807">
    <w:abstractNumId w:val="29"/>
  </w:num>
  <w:num w:numId="8" w16cid:durableId="2008898936">
    <w:abstractNumId w:val="10"/>
  </w:num>
  <w:num w:numId="9" w16cid:durableId="1066874819">
    <w:abstractNumId w:val="35"/>
  </w:num>
  <w:num w:numId="10" w16cid:durableId="1135872538">
    <w:abstractNumId w:val="13"/>
  </w:num>
  <w:num w:numId="11" w16cid:durableId="1541168718">
    <w:abstractNumId w:val="0"/>
  </w:num>
  <w:num w:numId="12" w16cid:durableId="47655832">
    <w:abstractNumId w:val="33"/>
  </w:num>
  <w:num w:numId="13" w16cid:durableId="612857209">
    <w:abstractNumId w:val="12"/>
  </w:num>
  <w:num w:numId="14" w16cid:durableId="1353066998">
    <w:abstractNumId w:val="32"/>
  </w:num>
  <w:num w:numId="15" w16cid:durableId="895237534">
    <w:abstractNumId w:val="14"/>
  </w:num>
  <w:num w:numId="16" w16cid:durableId="1068839816">
    <w:abstractNumId w:val="3"/>
  </w:num>
  <w:num w:numId="17" w16cid:durableId="1368944039">
    <w:abstractNumId w:val="24"/>
  </w:num>
  <w:num w:numId="18" w16cid:durableId="367292957">
    <w:abstractNumId w:val="20"/>
  </w:num>
  <w:num w:numId="19" w16cid:durableId="2106414271">
    <w:abstractNumId w:val="1"/>
  </w:num>
  <w:num w:numId="20" w16cid:durableId="1617979271">
    <w:abstractNumId w:val="37"/>
  </w:num>
  <w:num w:numId="21" w16cid:durableId="1255474023">
    <w:abstractNumId w:val="6"/>
  </w:num>
  <w:num w:numId="22" w16cid:durableId="1967663473">
    <w:abstractNumId w:val="8"/>
  </w:num>
  <w:num w:numId="23" w16cid:durableId="236790179">
    <w:abstractNumId w:val="9"/>
  </w:num>
  <w:num w:numId="24" w16cid:durableId="328561496">
    <w:abstractNumId w:val="7"/>
  </w:num>
  <w:num w:numId="25" w16cid:durableId="56361970">
    <w:abstractNumId w:val="34"/>
  </w:num>
  <w:num w:numId="26" w16cid:durableId="994920386">
    <w:abstractNumId w:val="18"/>
  </w:num>
  <w:num w:numId="27" w16cid:durableId="1121656884">
    <w:abstractNumId w:val="4"/>
  </w:num>
  <w:num w:numId="28" w16cid:durableId="333075219">
    <w:abstractNumId w:val="21"/>
  </w:num>
  <w:num w:numId="29" w16cid:durableId="1673875993">
    <w:abstractNumId w:val="25"/>
  </w:num>
  <w:num w:numId="30" w16cid:durableId="721515611">
    <w:abstractNumId w:val="23"/>
  </w:num>
  <w:num w:numId="31" w16cid:durableId="213473564">
    <w:abstractNumId w:val="17"/>
  </w:num>
  <w:num w:numId="32" w16cid:durableId="1333021033">
    <w:abstractNumId w:val="11"/>
  </w:num>
  <w:num w:numId="33" w16cid:durableId="1588463172">
    <w:abstractNumId w:val="2"/>
  </w:num>
  <w:num w:numId="34" w16cid:durableId="1779788349">
    <w:abstractNumId w:val="30"/>
  </w:num>
  <w:num w:numId="35" w16cid:durableId="1801461021">
    <w:abstractNumId w:val="42"/>
  </w:num>
  <w:num w:numId="36" w16cid:durableId="1933513674">
    <w:abstractNumId w:val="41"/>
  </w:num>
  <w:num w:numId="37" w16cid:durableId="256906012">
    <w:abstractNumId w:val="36"/>
  </w:num>
  <w:num w:numId="38" w16cid:durableId="1839881616">
    <w:abstractNumId w:val="27"/>
  </w:num>
  <w:num w:numId="39" w16cid:durableId="55859178">
    <w:abstractNumId w:val="31"/>
  </w:num>
  <w:num w:numId="40" w16cid:durableId="1996954629">
    <w:abstractNumId w:val="38"/>
  </w:num>
  <w:num w:numId="41" w16cid:durableId="20016175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2711159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62537761">
    <w:abstractNumId w:val="5"/>
  </w:num>
  <w:num w:numId="44" w16cid:durableId="385877036">
    <w:abstractNumId w:val="16"/>
  </w:num>
  <w:num w:numId="45" w16cid:durableId="409427415">
    <w:abstractNumId w:val="16"/>
    <w:lvlOverride w:ilvl="0">
      <w:startOverride w:val="1"/>
    </w:lvlOverride>
  </w:num>
  <w:num w:numId="46" w16cid:durableId="61671906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hideSpellingErrors/>
  <w:hideGrammaticalErrors/>
  <w:activeWritingStyle w:appName="MSWord" w:lang="en-US" w:vendorID="64" w:dllVersion="6" w:nlCheck="1" w:checkStyle="0"/>
  <w:activeWritingStyle w:appName="MSWord" w:lang="en-ZA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Type w:val="letter"/>
  <w:defaultTabStop w:val="720"/>
  <w:noPunctuationKerning/>
  <w:characterSpacingControl w:val="doNotCompress"/>
  <w:hdrShapeDefaults>
    <o:shapedefaults v:ext="edit" spidmax="2050">
      <o:colormru v:ext="edit" colors="#e9ddbf,#dfddbf,#00226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DE"/>
    <w:rsid w:val="000045EB"/>
    <w:rsid w:val="00011B2E"/>
    <w:rsid w:val="00014EBF"/>
    <w:rsid w:val="00017B2C"/>
    <w:rsid w:val="00026C5A"/>
    <w:rsid w:val="00027910"/>
    <w:rsid w:val="00032332"/>
    <w:rsid w:val="000328AD"/>
    <w:rsid w:val="0003586A"/>
    <w:rsid w:val="00042B13"/>
    <w:rsid w:val="00043783"/>
    <w:rsid w:val="00043F1F"/>
    <w:rsid w:val="00047189"/>
    <w:rsid w:val="00052452"/>
    <w:rsid w:val="00055A19"/>
    <w:rsid w:val="000623C2"/>
    <w:rsid w:val="0006245B"/>
    <w:rsid w:val="00062D32"/>
    <w:rsid w:val="00063602"/>
    <w:rsid w:val="000703DB"/>
    <w:rsid w:val="00071A1C"/>
    <w:rsid w:val="00074138"/>
    <w:rsid w:val="00074B82"/>
    <w:rsid w:val="000760C6"/>
    <w:rsid w:val="00082E35"/>
    <w:rsid w:val="000855FF"/>
    <w:rsid w:val="000857FE"/>
    <w:rsid w:val="00085F17"/>
    <w:rsid w:val="000867C9"/>
    <w:rsid w:val="0008753E"/>
    <w:rsid w:val="00095289"/>
    <w:rsid w:val="00095947"/>
    <w:rsid w:val="000A2E10"/>
    <w:rsid w:val="000A34CF"/>
    <w:rsid w:val="000A3C67"/>
    <w:rsid w:val="000A45A4"/>
    <w:rsid w:val="000B22A6"/>
    <w:rsid w:val="000B22B2"/>
    <w:rsid w:val="000C1BDE"/>
    <w:rsid w:val="000C262D"/>
    <w:rsid w:val="000C467F"/>
    <w:rsid w:val="000C6F8C"/>
    <w:rsid w:val="000E21BD"/>
    <w:rsid w:val="000E376F"/>
    <w:rsid w:val="000E66F8"/>
    <w:rsid w:val="000F0E5D"/>
    <w:rsid w:val="000F1655"/>
    <w:rsid w:val="000F2267"/>
    <w:rsid w:val="0010036C"/>
    <w:rsid w:val="00100C81"/>
    <w:rsid w:val="00101C7D"/>
    <w:rsid w:val="00102F21"/>
    <w:rsid w:val="00105F73"/>
    <w:rsid w:val="00106B27"/>
    <w:rsid w:val="001103B4"/>
    <w:rsid w:val="00111087"/>
    <w:rsid w:val="00111DF2"/>
    <w:rsid w:val="00124BCE"/>
    <w:rsid w:val="0013301C"/>
    <w:rsid w:val="00135A31"/>
    <w:rsid w:val="00137AD2"/>
    <w:rsid w:val="00144959"/>
    <w:rsid w:val="00153183"/>
    <w:rsid w:val="001531F0"/>
    <w:rsid w:val="0015686B"/>
    <w:rsid w:val="00164B07"/>
    <w:rsid w:val="0016781B"/>
    <w:rsid w:val="00171C06"/>
    <w:rsid w:val="00173099"/>
    <w:rsid w:val="00173733"/>
    <w:rsid w:val="00180785"/>
    <w:rsid w:val="00192498"/>
    <w:rsid w:val="001927B2"/>
    <w:rsid w:val="001930BB"/>
    <w:rsid w:val="001934EA"/>
    <w:rsid w:val="001A03ED"/>
    <w:rsid w:val="001A175F"/>
    <w:rsid w:val="001A2A06"/>
    <w:rsid w:val="001C4677"/>
    <w:rsid w:val="001C46A5"/>
    <w:rsid w:val="001D2D8B"/>
    <w:rsid w:val="001D42F2"/>
    <w:rsid w:val="001D4EE6"/>
    <w:rsid w:val="001E4585"/>
    <w:rsid w:val="001E6E8F"/>
    <w:rsid w:val="001F0E58"/>
    <w:rsid w:val="001F28EA"/>
    <w:rsid w:val="0020088C"/>
    <w:rsid w:val="00201199"/>
    <w:rsid w:val="00204F1A"/>
    <w:rsid w:val="00205346"/>
    <w:rsid w:val="00207EBB"/>
    <w:rsid w:val="002115D6"/>
    <w:rsid w:val="00233748"/>
    <w:rsid w:val="002358E4"/>
    <w:rsid w:val="00235935"/>
    <w:rsid w:val="00245796"/>
    <w:rsid w:val="00247149"/>
    <w:rsid w:val="00253A02"/>
    <w:rsid w:val="00256382"/>
    <w:rsid w:val="00257928"/>
    <w:rsid w:val="00265895"/>
    <w:rsid w:val="00265C2C"/>
    <w:rsid w:val="002668D5"/>
    <w:rsid w:val="002735CD"/>
    <w:rsid w:val="00275F84"/>
    <w:rsid w:val="00281056"/>
    <w:rsid w:val="00284EE2"/>
    <w:rsid w:val="00290B9E"/>
    <w:rsid w:val="0029633A"/>
    <w:rsid w:val="002A28F9"/>
    <w:rsid w:val="002A78D4"/>
    <w:rsid w:val="002B3DB4"/>
    <w:rsid w:val="002B5CF1"/>
    <w:rsid w:val="002C2B7A"/>
    <w:rsid w:val="002E1D8D"/>
    <w:rsid w:val="002E6293"/>
    <w:rsid w:val="002E7673"/>
    <w:rsid w:val="002E78E0"/>
    <w:rsid w:val="002F01A6"/>
    <w:rsid w:val="002F202E"/>
    <w:rsid w:val="002F2B24"/>
    <w:rsid w:val="002F47BB"/>
    <w:rsid w:val="00300207"/>
    <w:rsid w:val="00300FD5"/>
    <w:rsid w:val="003025A5"/>
    <w:rsid w:val="0030486C"/>
    <w:rsid w:val="00305616"/>
    <w:rsid w:val="00307D15"/>
    <w:rsid w:val="00310BFC"/>
    <w:rsid w:val="00311DAC"/>
    <w:rsid w:val="00316BA5"/>
    <w:rsid w:val="00321AD0"/>
    <w:rsid w:val="00321EC1"/>
    <w:rsid w:val="00324125"/>
    <w:rsid w:val="00325A60"/>
    <w:rsid w:val="0032612A"/>
    <w:rsid w:val="003270F2"/>
    <w:rsid w:val="003279C4"/>
    <w:rsid w:val="00330F3C"/>
    <w:rsid w:val="00331D80"/>
    <w:rsid w:val="00332E50"/>
    <w:rsid w:val="0034656F"/>
    <w:rsid w:val="0035759A"/>
    <w:rsid w:val="00366145"/>
    <w:rsid w:val="003818AE"/>
    <w:rsid w:val="00381BA2"/>
    <w:rsid w:val="003858A5"/>
    <w:rsid w:val="00386FC1"/>
    <w:rsid w:val="00387496"/>
    <w:rsid w:val="00387DA8"/>
    <w:rsid w:val="00390E4B"/>
    <w:rsid w:val="00394226"/>
    <w:rsid w:val="003A0FF3"/>
    <w:rsid w:val="003C04D9"/>
    <w:rsid w:val="003C216E"/>
    <w:rsid w:val="003C39D5"/>
    <w:rsid w:val="003D161F"/>
    <w:rsid w:val="003E2782"/>
    <w:rsid w:val="003E4131"/>
    <w:rsid w:val="003E41D5"/>
    <w:rsid w:val="003E7356"/>
    <w:rsid w:val="003F0069"/>
    <w:rsid w:val="003F1920"/>
    <w:rsid w:val="003F50E3"/>
    <w:rsid w:val="003F60BE"/>
    <w:rsid w:val="003F7D82"/>
    <w:rsid w:val="003F7DE7"/>
    <w:rsid w:val="00401048"/>
    <w:rsid w:val="0040621A"/>
    <w:rsid w:val="0041007D"/>
    <w:rsid w:val="00415627"/>
    <w:rsid w:val="00416316"/>
    <w:rsid w:val="004166C3"/>
    <w:rsid w:val="004227F9"/>
    <w:rsid w:val="00423AEB"/>
    <w:rsid w:val="004302CB"/>
    <w:rsid w:val="00432556"/>
    <w:rsid w:val="004330C3"/>
    <w:rsid w:val="00435CE9"/>
    <w:rsid w:val="00440253"/>
    <w:rsid w:val="004425A3"/>
    <w:rsid w:val="00450241"/>
    <w:rsid w:val="00455577"/>
    <w:rsid w:val="0045659D"/>
    <w:rsid w:val="0046258C"/>
    <w:rsid w:val="004625BA"/>
    <w:rsid w:val="00466B91"/>
    <w:rsid w:val="004701C0"/>
    <w:rsid w:val="004813BF"/>
    <w:rsid w:val="004865B7"/>
    <w:rsid w:val="00486646"/>
    <w:rsid w:val="0048723E"/>
    <w:rsid w:val="004959B4"/>
    <w:rsid w:val="00495DB4"/>
    <w:rsid w:val="00496207"/>
    <w:rsid w:val="004A5679"/>
    <w:rsid w:val="004A6942"/>
    <w:rsid w:val="004B3758"/>
    <w:rsid w:val="004B69A1"/>
    <w:rsid w:val="004C07CB"/>
    <w:rsid w:val="004D2CE8"/>
    <w:rsid w:val="004E1099"/>
    <w:rsid w:val="004E4419"/>
    <w:rsid w:val="004E6CC1"/>
    <w:rsid w:val="004F0CC7"/>
    <w:rsid w:val="004F1714"/>
    <w:rsid w:val="004F2543"/>
    <w:rsid w:val="004F3775"/>
    <w:rsid w:val="004F6AAB"/>
    <w:rsid w:val="00500506"/>
    <w:rsid w:val="00501C7D"/>
    <w:rsid w:val="0050238E"/>
    <w:rsid w:val="0050459E"/>
    <w:rsid w:val="005049A5"/>
    <w:rsid w:val="005049EF"/>
    <w:rsid w:val="0051026C"/>
    <w:rsid w:val="00510595"/>
    <w:rsid w:val="00512451"/>
    <w:rsid w:val="00513655"/>
    <w:rsid w:val="005179E3"/>
    <w:rsid w:val="00525265"/>
    <w:rsid w:val="00525EF8"/>
    <w:rsid w:val="005336AA"/>
    <w:rsid w:val="005420F6"/>
    <w:rsid w:val="00545332"/>
    <w:rsid w:val="005470B1"/>
    <w:rsid w:val="00550119"/>
    <w:rsid w:val="005533DD"/>
    <w:rsid w:val="005626D8"/>
    <w:rsid w:val="0056384F"/>
    <w:rsid w:val="00571349"/>
    <w:rsid w:val="00572252"/>
    <w:rsid w:val="00574EAB"/>
    <w:rsid w:val="00580CC2"/>
    <w:rsid w:val="005814DD"/>
    <w:rsid w:val="00583BB9"/>
    <w:rsid w:val="00583E29"/>
    <w:rsid w:val="00586875"/>
    <w:rsid w:val="00586919"/>
    <w:rsid w:val="00592D30"/>
    <w:rsid w:val="005938A5"/>
    <w:rsid w:val="00597BF8"/>
    <w:rsid w:val="005A4CED"/>
    <w:rsid w:val="005A522B"/>
    <w:rsid w:val="005B27F6"/>
    <w:rsid w:val="005B2FCA"/>
    <w:rsid w:val="005B5C16"/>
    <w:rsid w:val="005C1B93"/>
    <w:rsid w:val="005C1D19"/>
    <w:rsid w:val="005C2E56"/>
    <w:rsid w:val="005D0188"/>
    <w:rsid w:val="005D04FE"/>
    <w:rsid w:val="005D1D01"/>
    <w:rsid w:val="005E0DAA"/>
    <w:rsid w:val="005E1206"/>
    <w:rsid w:val="005E4AFC"/>
    <w:rsid w:val="005E5408"/>
    <w:rsid w:val="005E6C69"/>
    <w:rsid w:val="005E7A75"/>
    <w:rsid w:val="005F43CA"/>
    <w:rsid w:val="005F5E8C"/>
    <w:rsid w:val="006036B6"/>
    <w:rsid w:val="00611FF7"/>
    <w:rsid w:val="00614A87"/>
    <w:rsid w:val="00621D81"/>
    <w:rsid w:val="006252A3"/>
    <w:rsid w:val="006262DE"/>
    <w:rsid w:val="0063194B"/>
    <w:rsid w:val="00631FC8"/>
    <w:rsid w:val="00635D06"/>
    <w:rsid w:val="00637554"/>
    <w:rsid w:val="006440D5"/>
    <w:rsid w:val="00646B51"/>
    <w:rsid w:val="0065079E"/>
    <w:rsid w:val="00650811"/>
    <w:rsid w:val="00653B12"/>
    <w:rsid w:val="0065444C"/>
    <w:rsid w:val="006563A1"/>
    <w:rsid w:val="00661665"/>
    <w:rsid w:val="0066256B"/>
    <w:rsid w:val="006646BE"/>
    <w:rsid w:val="006671FB"/>
    <w:rsid w:val="00667647"/>
    <w:rsid w:val="00674678"/>
    <w:rsid w:val="00676DA0"/>
    <w:rsid w:val="00677136"/>
    <w:rsid w:val="006820DB"/>
    <w:rsid w:val="0069057D"/>
    <w:rsid w:val="006908C0"/>
    <w:rsid w:val="00690FE8"/>
    <w:rsid w:val="006915C9"/>
    <w:rsid w:val="00692C06"/>
    <w:rsid w:val="006930F1"/>
    <w:rsid w:val="0069534C"/>
    <w:rsid w:val="00696993"/>
    <w:rsid w:val="006A055F"/>
    <w:rsid w:val="006A0F50"/>
    <w:rsid w:val="006A29B4"/>
    <w:rsid w:val="006A37E1"/>
    <w:rsid w:val="006A4CA4"/>
    <w:rsid w:val="006A6B69"/>
    <w:rsid w:val="006A737B"/>
    <w:rsid w:val="006A7F61"/>
    <w:rsid w:val="006B0362"/>
    <w:rsid w:val="006B0845"/>
    <w:rsid w:val="006B13CA"/>
    <w:rsid w:val="006B45AC"/>
    <w:rsid w:val="006B6C95"/>
    <w:rsid w:val="006B7705"/>
    <w:rsid w:val="006C0AF6"/>
    <w:rsid w:val="006C1F2B"/>
    <w:rsid w:val="006C289A"/>
    <w:rsid w:val="006C31CD"/>
    <w:rsid w:val="006C368C"/>
    <w:rsid w:val="006C4534"/>
    <w:rsid w:val="006C62FA"/>
    <w:rsid w:val="006C7A83"/>
    <w:rsid w:val="006D1022"/>
    <w:rsid w:val="006D3F83"/>
    <w:rsid w:val="006D4A5C"/>
    <w:rsid w:val="006E2A90"/>
    <w:rsid w:val="006E451C"/>
    <w:rsid w:val="006E6A19"/>
    <w:rsid w:val="006F1A86"/>
    <w:rsid w:val="006F440F"/>
    <w:rsid w:val="00704CEB"/>
    <w:rsid w:val="00705085"/>
    <w:rsid w:val="007061DD"/>
    <w:rsid w:val="00706288"/>
    <w:rsid w:val="00710C9C"/>
    <w:rsid w:val="00711E43"/>
    <w:rsid w:val="00721823"/>
    <w:rsid w:val="00721ABF"/>
    <w:rsid w:val="00721D3C"/>
    <w:rsid w:val="00724CCB"/>
    <w:rsid w:val="00724DFA"/>
    <w:rsid w:val="007334BE"/>
    <w:rsid w:val="0073580C"/>
    <w:rsid w:val="00744A77"/>
    <w:rsid w:val="00747258"/>
    <w:rsid w:val="00747868"/>
    <w:rsid w:val="00747CE3"/>
    <w:rsid w:val="0075071B"/>
    <w:rsid w:val="0075367E"/>
    <w:rsid w:val="00756727"/>
    <w:rsid w:val="0077452B"/>
    <w:rsid w:val="007745DB"/>
    <w:rsid w:val="00780980"/>
    <w:rsid w:val="00784C45"/>
    <w:rsid w:val="00784F2C"/>
    <w:rsid w:val="00785595"/>
    <w:rsid w:val="0078587E"/>
    <w:rsid w:val="00792D9D"/>
    <w:rsid w:val="00794A0C"/>
    <w:rsid w:val="00796F08"/>
    <w:rsid w:val="007A08CC"/>
    <w:rsid w:val="007A0B9D"/>
    <w:rsid w:val="007B13FA"/>
    <w:rsid w:val="007B7722"/>
    <w:rsid w:val="007B7727"/>
    <w:rsid w:val="007B7EBB"/>
    <w:rsid w:val="007C3AEC"/>
    <w:rsid w:val="007C752E"/>
    <w:rsid w:val="007D6F5E"/>
    <w:rsid w:val="007E3996"/>
    <w:rsid w:val="007E7EA6"/>
    <w:rsid w:val="007F10E4"/>
    <w:rsid w:val="007F16FC"/>
    <w:rsid w:val="007F2643"/>
    <w:rsid w:val="007F70B5"/>
    <w:rsid w:val="00806056"/>
    <w:rsid w:val="00812936"/>
    <w:rsid w:val="00816308"/>
    <w:rsid w:val="0081711A"/>
    <w:rsid w:val="00821B11"/>
    <w:rsid w:val="008275AC"/>
    <w:rsid w:val="00827DBD"/>
    <w:rsid w:val="00832515"/>
    <w:rsid w:val="00832550"/>
    <w:rsid w:val="0083380C"/>
    <w:rsid w:val="008339F3"/>
    <w:rsid w:val="00834B7C"/>
    <w:rsid w:val="008356E0"/>
    <w:rsid w:val="00835A0A"/>
    <w:rsid w:val="008360F7"/>
    <w:rsid w:val="008420A5"/>
    <w:rsid w:val="00844CB2"/>
    <w:rsid w:val="00850C26"/>
    <w:rsid w:val="008514DB"/>
    <w:rsid w:val="008553D0"/>
    <w:rsid w:val="00856FCA"/>
    <w:rsid w:val="00857898"/>
    <w:rsid w:val="00857D4B"/>
    <w:rsid w:val="00864FD5"/>
    <w:rsid w:val="00866EBA"/>
    <w:rsid w:val="00870A54"/>
    <w:rsid w:val="00871604"/>
    <w:rsid w:val="008751F6"/>
    <w:rsid w:val="00875244"/>
    <w:rsid w:val="00877310"/>
    <w:rsid w:val="00883D27"/>
    <w:rsid w:val="0089049B"/>
    <w:rsid w:val="00890C63"/>
    <w:rsid w:val="008A30B4"/>
    <w:rsid w:val="008A692E"/>
    <w:rsid w:val="008A716A"/>
    <w:rsid w:val="008B19E9"/>
    <w:rsid w:val="008B1C39"/>
    <w:rsid w:val="008B2EAF"/>
    <w:rsid w:val="008C1ACF"/>
    <w:rsid w:val="008C293F"/>
    <w:rsid w:val="008C2D02"/>
    <w:rsid w:val="008C6CF5"/>
    <w:rsid w:val="008C78AB"/>
    <w:rsid w:val="008D407E"/>
    <w:rsid w:val="008D444D"/>
    <w:rsid w:val="008E01C1"/>
    <w:rsid w:val="008F3BFF"/>
    <w:rsid w:val="00900C90"/>
    <w:rsid w:val="0090504F"/>
    <w:rsid w:val="009054CA"/>
    <w:rsid w:val="00905AC3"/>
    <w:rsid w:val="00906879"/>
    <w:rsid w:val="00910C42"/>
    <w:rsid w:val="00911685"/>
    <w:rsid w:val="009116A9"/>
    <w:rsid w:val="009117F7"/>
    <w:rsid w:val="00914294"/>
    <w:rsid w:val="00914C85"/>
    <w:rsid w:val="00914E2E"/>
    <w:rsid w:val="00914E89"/>
    <w:rsid w:val="00917F16"/>
    <w:rsid w:val="00920FAF"/>
    <w:rsid w:val="009220CF"/>
    <w:rsid w:val="009261F9"/>
    <w:rsid w:val="00932B02"/>
    <w:rsid w:val="00936DA3"/>
    <w:rsid w:val="00940509"/>
    <w:rsid w:val="00941020"/>
    <w:rsid w:val="009420DD"/>
    <w:rsid w:val="00942740"/>
    <w:rsid w:val="00950C11"/>
    <w:rsid w:val="00951CF7"/>
    <w:rsid w:val="009550DB"/>
    <w:rsid w:val="00955B41"/>
    <w:rsid w:val="0096031A"/>
    <w:rsid w:val="00963D3E"/>
    <w:rsid w:val="00973DA0"/>
    <w:rsid w:val="00974509"/>
    <w:rsid w:val="00974D97"/>
    <w:rsid w:val="0098116E"/>
    <w:rsid w:val="00981446"/>
    <w:rsid w:val="00982AA3"/>
    <w:rsid w:val="00991B8A"/>
    <w:rsid w:val="009A1F6B"/>
    <w:rsid w:val="009A38BD"/>
    <w:rsid w:val="009B07F0"/>
    <w:rsid w:val="009B1F9C"/>
    <w:rsid w:val="009B5C40"/>
    <w:rsid w:val="009B68B5"/>
    <w:rsid w:val="009B7884"/>
    <w:rsid w:val="009C48FC"/>
    <w:rsid w:val="009D6746"/>
    <w:rsid w:val="009E14F0"/>
    <w:rsid w:val="009E5623"/>
    <w:rsid w:val="009E70AF"/>
    <w:rsid w:val="009E751D"/>
    <w:rsid w:val="009F2958"/>
    <w:rsid w:val="00A04C58"/>
    <w:rsid w:val="00A0541B"/>
    <w:rsid w:val="00A06992"/>
    <w:rsid w:val="00A10651"/>
    <w:rsid w:val="00A11BF1"/>
    <w:rsid w:val="00A138FD"/>
    <w:rsid w:val="00A165CC"/>
    <w:rsid w:val="00A16E1D"/>
    <w:rsid w:val="00A20EB8"/>
    <w:rsid w:val="00A2476D"/>
    <w:rsid w:val="00A33780"/>
    <w:rsid w:val="00A34F23"/>
    <w:rsid w:val="00A366CB"/>
    <w:rsid w:val="00A463EE"/>
    <w:rsid w:val="00A51A4B"/>
    <w:rsid w:val="00A54BCF"/>
    <w:rsid w:val="00A552CC"/>
    <w:rsid w:val="00A6381A"/>
    <w:rsid w:val="00A746B5"/>
    <w:rsid w:val="00A7579F"/>
    <w:rsid w:val="00A77E6D"/>
    <w:rsid w:val="00A84033"/>
    <w:rsid w:val="00A87809"/>
    <w:rsid w:val="00A95949"/>
    <w:rsid w:val="00AA0039"/>
    <w:rsid w:val="00AA39A0"/>
    <w:rsid w:val="00AB3613"/>
    <w:rsid w:val="00AB45FA"/>
    <w:rsid w:val="00AC13F5"/>
    <w:rsid w:val="00AC46A6"/>
    <w:rsid w:val="00AC4ECC"/>
    <w:rsid w:val="00AC75DC"/>
    <w:rsid w:val="00AD1D78"/>
    <w:rsid w:val="00AD6CC2"/>
    <w:rsid w:val="00AE1A2D"/>
    <w:rsid w:val="00AE5CC9"/>
    <w:rsid w:val="00AE6299"/>
    <w:rsid w:val="00AE6A94"/>
    <w:rsid w:val="00AE7CF3"/>
    <w:rsid w:val="00AF1655"/>
    <w:rsid w:val="00AF1AB9"/>
    <w:rsid w:val="00AF20E2"/>
    <w:rsid w:val="00AF79BF"/>
    <w:rsid w:val="00AF7A55"/>
    <w:rsid w:val="00B0118F"/>
    <w:rsid w:val="00B02A0A"/>
    <w:rsid w:val="00B078BF"/>
    <w:rsid w:val="00B13597"/>
    <w:rsid w:val="00B1413D"/>
    <w:rsid w:val="00B14A11"/>
    <w:rsid w:val="00B15027"/>
    <w:rsid w:val="00B20056"/>
    <w:rsid w:val="00B21E81"/>
    <w:rsid w:val="00B27F55"/>
    <w:rsid w:val="00B30B87"/>
    <w:rsid w:val="00B33323"/>
    <w:rsid w:val="00B35CC3"/>
    <w:rsid w:val="00B43411"/>
    <w:rsid w:val="00B44A29"/>
    <w:rsid w:val="00B5188A"/>
    <w:rsid w:val="00B560F4"/>
    <w:rsid w:val="00B60876"/>
    <w:rsid w:val="00B61925"/>
    <w:rsid w:val="00B65527"/>
    <w:rsid w:val="00B668B7"/>
    <w:rsid w:val="00B70628"/>
    <w:rsid w:val="00B707C6"/>
    <w:rsid w:val="00B76CB1"/>
    <w:rsid w:val="00B8182B"/>
    <w:rsid w:val="00B83C7D"/>
    <w:rsid w:val="00B841AA"/>
    <w:rsid w:val="00B872EB"/>
    <w:rsid w:val="00B876E0"/>
    <w:rsid w:val="00B91071"/>
    <w:rsid w:val="00B96C28"/>
    <w:rsid w:val="00B96C74"/>
    <w:rsid w:val="00BA5E50"/>
    <w:rsid w:val="00BB0AF5"/>
    <w:rsid w:val="00BB6AFE"/>
    <w:rsid w:val="00BC3CC4"/>
    <w:rsid w:val="00BC5324"/>
    <w:rsid w:val="00BC6447"/>
    <w:rsid w:val="00BC7449"/>
    <w:rsid w:val="00BD6E7F"/>
    <w:rsid w:val="00BE3E87"/>
    <w:rsid w:val="00BE50E2"/>
    <w:rsid w:val="00BF19EA"/>
    <w:rsid w:val="00C010D9"/>
    <w:rsid w:val="00C046DB"/>
    <w:rsid w:val="00C07EF5"/>
    <w:rsid w:val="00C1047D"/>
    <w:rsid w:val="00C12295"/>
    <w:rsid w:val="00C123F9"/>
    <w:rsid w:val="00C13F2F"/>
    <w:rsid w:val="00C16C57"/>
    <w:rsid w:val="00C20FAF"/>
    <w:rsid w:val="00C233D2"/>
    <w:rsid w:val="00C237ED"/>
    <w:rsid w:val="00C2579C"/>
    <w:rsid w:val="00C27255"/>
    <w:rsid w:val="00C31E29"/>
    <w:rsid w:val="00C32735"/>
    <w:rsid w:val="00C35BAC"/>
    <w:rsid w:val="00C36FC5"/>
    <w:rsid w:val="00C37BD1"/>
    <w:rsid w:val="00C446F5"/>
    <w:rsid w:val="00C47272"/>
    <w:rsid w:val="00C52056"/>
    <w:rsid w:val="00C52493"/>
    <w:rsid w:val="00C53CDF"/>
    <w:rsid w:val="00C5537D"/>
    <w:rsid w:val="00C6365A"/>
    <w:rsid w:val="00C65C6E"/>
    <w:rsid w:val="00C72048"/>
    <w:rsid w:val="00C77DA3"/>
    <w:rsid w:val="00C8189E"/>
    <w:rsid w:val="00C8636A"/>
    <w:rsid w:val="00C9188B"/>
    <w:rsid w:val="00CA1E0C"/>
    <w:rsid w:val="00CA2E3F"/>
    <w:rsid w:val="00CB0984"/>
    <w:rsid w:val="00CB3A7A"/>
    <w:rsid w:val="00CC09A3"/>
    <w:rsid w:val="00CC3E13"/>
    <w:rsid w:val="00CD2AD6"/>
    <w:rsid w:val="00CD35CA"/>
    <w:rsid w:val="00CE308D"/>
    <w:rsid w:val="00CF4C38"/>
    <w:rsid w:val="00D003C8"/>
    <w:rsid w:val="00D0313D"/>
    <w:rsid w:val="00D073FF"/>
    <w:rsid w:val="00D11763"/>
    <w:rsid w:val="00D25597"/>
    <w:rsid w:val="00D25670"/>
    <w:rsid w:val="00D3060D"/>
    <w:rsid w:val="00D32823"/>
    <w:rsid w:val="00D332B0"/>
    <w:rsid w:val="00D334E7"/>
    <w:rsid w:val="00D34D17"/>
    <w:rsid w:val="00D35FC7"/>
    <w:rsid w:val="00D36B1A"/>
    <w:rsid w:val="00D3754C"/>
    <w:rsid w:val="00D4223D"/>
    <w:rsid w:val="00D442A8"/>
    <w:rsid w:val="00D46EF4"/>
    <w:rsid w:val="00D52736"/>
    <w:rsid w:val="00D60AC6"/>
    <w:rsid w:val="00D63160"/>
    <w:rsid w:val="00D70559"/>
    <w:rsid w:val="00D70EEE"/>
    <w:rsid w:val="00D75DF4"/>
    <w:rsid w:val="00D8038C"/>
    <w:rsid w:val="00D808F0"/>
    <w:rsid w:val="00D81196"/>
    <w:rsid w:val="00D85BFB"/>
    <w:rsid w:val="00D86377"/>
    <w:rsid w:val="00D8759C"/>
    <w:rsid w:val="00D87B1F"/>
    <w:rsid w:val="00D9395E"/>
    <w:rsid w:val="00DA19CD"/>
    <w:rsid w:val="00DA3E53"/>
    <w:rsid w:val="00DA41CB"/>
    <w:rsid w:val="00DA6011"/>
    <w:rsid w:val="00DA6A49"/>
    <w:rsid w:val="00DB0576"/>
    <w:rsid w:val="00DB24D5"/>
    <w:rsid w:val="00DB344B"/>
    <w:rsid w:val="00DB6137"/>
    <w:rsid w:val="00DB71EF"/>
    <w:rsid w:val="00DB7D70"/>
    <w:rsid w:val="00DC0782"/>
    <w:rsid w:val="00DC183E"/>
    <w:rsid w:val="00DC5865"/>
    <w:rsid w:val="00DE53AD"/>
    <w:rsid w:val="00DF0539"/>
    <w:rsid w:val="00DF1FD9"/>
    <w:rsid w:val="00DF2265"/>
    <w:rsid w:val="00DF2F82"/>
    <w:rsid w:val="00DF3FF8"/>
    <w:rsid w:val="00DF6E6D"/>
    <w:rsid w:val="00E00F17"/>
    <w:rsid w:val="00E1183F"/>
    <w:rsid w:val="00E13D72"/>
    <w:rsid w:val="00E14A27"/>
    <w:rsid w:val="00E16DEC"/>
    <w:rsid w:val="00E26174"/>
    <w:rsid w:val="00E26E48"/>
    <w:rsid w:val="00E35E22"/>
    <w:rsid w:val="00E41739"/>
    <w:rsid w:val="00E435FE"/>
    <w:rsid w:val="00E517EF"/>
    <w:rsid w:val="00E534A8"/>
    <w:rsid w:val="00E609FF"/>
    <w:rsid w:val="00E62E00"/>
    <w:rsid w:val="00E66CD3"/>
    <w:rsid w:val="00E70CAB"/>
    <w:rsid w:val="00E8359B"/>
    <w:rsid w:val="00E84135"/>
    <w:rsid w:val="00E90214"/>
    <w:rsid w:val="00EA4DE6"/>
    <w:rsid w:val="00EB05E3"/>
    <w:rsid w:val="00EB1253"/>
    <w:rsid w:val="00EB6412"/>
    <w:rsid w:val="00EB6FBB"/>
    <w:rsid w:val="00EC0761"/>
    <w:rsid w:val="00EC1099"/>
    <w:rsid w:val="00EC18C5"/>
    <w:rsid w:val="00EC199D"/>
    <w:rsid w:val="00EC22B3"/>
    <w:rsid w:val="00EC3081"/>
    <w:rsid w:val="00EC7877"/>
    <w:rsid w:val="00ED19F3"/>
    <w:rsid w:val="00ED2568"/>
    <w:rsid w:val="00ED7C47"/>
    <w:rsid w:val="00EE1254"/>
    <w:rsid w:val="00EE7B6A"/>
    <w:rsid w:val="00EF096F"/>
    <w:rsid w:val="00EF175F"/>
    <w:rsid w:val="00F01EAF"/>
    <w:rsid w:val="00F06146"/>
    <w:rsid w:val="00F06FFA"/>
    <w:rsid w:val="00F106BE"/>
    <w:rsid w:val="00F1244E"/>
    <w:rsid w:val="00F12501"/>
    <w:rsid w:val="00F12B60"/>
    <w:rsid w:val="00F12EBD"/>
    <w:rsid w:val="00F17093"/>
    <w:rsid w:val="00F25B50"/>
    <w:rsid w:val="00F31140"/>
    <w:rsid w:val="00F33DDB"/>
    <w:rsid w:val="00F347E2"/>
    <w:rsid w:val="00F36FBE"/>
    <w:rsid w:val="00F43340"/>
    <w:rsid w:val="00F4628C"/>
    <w:rsid w:val="00F52384"/>
    <w:rsid w:val="00F63878"/>
    <w:rsid w:val="00F64A81"/>
    <w:rsid w:val="00F73411"/>
    <w:rsid w:val="00F76AA0"/>
    <w:rsid w:val="00F774F1"/>
    <w:rsid w:val="00F938F9"/>
    <w:rsid w:val="00F950E3"/>
    <w:rsid w:val="00F95383"/>
    <w:rsid w:val="00FA77FA"/>
    <w:rsid w:val="00FB03CA"/>
    <w:rsid w:val="00FB067B"/>
    <w:rsid w:val="00FB2CB6"/>
    <w:rsid w:val="00FB5B56"/>
    <w:rsid w:val="00FC2BD9"/>
    <w:rsid w:val="00FC7A99"/>
    <w:rsid w:val="00FD43BA"/>
    <w:rsid w:val="00FD6BCE"/>
    <w:rsid w:val="00FE367E"/>
    <w:rsid w:val="00FE3862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9ddbf,#dfddbf,#002261"/>
    </o:shapedefaults>
    <o:shapelayout v:ext="edit">
      <o:idmap v:ext="edit" data="2"/>
    </o:shapelayout>
  </w:shapeDefaults>
  <w:doNotEmbedSmartTags/>
  <w:decimalSymbol w:val="."/>
  <w:listSeparator w:val=","/>
  <w14:docId w14:val="3381C630"/>
  <w15:chartTrackingRefBased/>
  <w15:docId w15:val="{18D5C222-1C28-41F1-9951-5A6D4DEA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62DE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62DE"/>
    <w:p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2DE"/>
    <w:p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2DE"/>
    <w:pPr>
      <w:pBdr>
        <w:top w:val="single" w:sz="6" w:space="2" w:color="052F61"/>
      </w:pBdr>
      <w:spacing w:before="300" w:after="0"/>
      <w:outlineLvl w:val="2"/>
    </w:pPr>
    <w:rPr>
      <w:caps/>
      <w:color w:val="02173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2DE"/>
    <w:pPr>
      <w:pBdr>
        <w:top w:val="dotted" w:sz="6" w:space="2" w:color="052F61"/>
      </w:pBdr>
      <w:spacing w:before="200" w:after="0"/>
      <w:outlineLvl w:val="3"/>
    </w:pPr>
    <w:rPr>
      <w:caps/>
      <w:color w:val="032348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2DE"/>
    <w:pPr>
      <w:pBdr>
        <w:bottom w:val="single" w:sz="6" w:space="1" w:color="052F61"/>
      </w:pBdr>
      <w:spacing w:before="200" w:after="0"/>
      <w:outlineLvl w:val="4"/>
    </w:pPr>
    <w:rPr>
      <w:caps/>
      <w:color w:val="032348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62DE"/>
    <w:pPr>
      <w:pBdr>
        <w:bottom w:val="dotted" w:sz="6" w:space="1" w:color="052F61"/>
      </w:pBdr>
      <w:spacing w:before="200" w:after="0"/>
      <w:outlineLvl w:val="5"/>
    </w:pPr>
    <w:rPr>
      <w:caps/>
      <w:color w:val="032348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62DE"/>
    <w:pPr>
      <w:spacing w:before="200" w:after="0"/>
      <w:outlineLvl w:val="6"/>
    </w:pPr>
    <w:rPr>
      <w:caps/>
      <w:color w:val="032348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62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262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7093"/>
    <w:pPr>
      <w:tabs>
        <w:tab w:val="center" w:pos="4320"/>
        <w:tab w:val="right" w:pos="8640"/>
      </w:tabs>
    </w:pPr>
  </w:style>
  <w:style w:type="paragraph" w:customStyle="1" w:styleId="StyleHeadingnoTOC">
    <w:name w:val="Style Heading no TOC"/>
    <w:basedOn w:val="CoverPageTitle"/>
    <w:rsid w:val="00F17093"/>
    <w:rPr>
      <w:bCs/>
      <w:sz w:val="32"/>
    </w:rPr>
  </w:style>
  <w:style w:type="paragraph" w:customStyle="1" w:styleId="NormalIndentText">
    <w:name w:val="Normal Indent Text"/>
    <w:basedOn w:val="Normal"/>
    <w:rsid w:val="00812936"/>
    <w:pPr>
      <w:ind w:left="288"/>
    </w:pPr>
  </w:style>
  <w:style w:type="paragraph" w:styleId="TOC3">
    <w:name w:val="toc 3"/>
    <w:basedOn w:val="Normal"/>
    <w:next w:val="Normal"/>
    <w:autoRedefine/>
    <w:uiPriority w:val="39"/>
    <w:rsid w:val="007E3996"/>
    <w:pPr>
      <w:ind w:left="480"/>
    </w:pPr>
    <w:rPr>
      <w:i/>
      <w:iCs/>
    </w:rPr>
  </w:style>
  <w:style w:type="paragraph" w:styleId="MacroText">
    <w:name w:val="macro"/>
    <w:semiHidden/>
    <w:rsid w:val="00A04C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after="200" w:line="276" w:lineRule="auto"/>
    </w:pPr>
    <w:rPr>
      <w:rFonts w:ascii="Verdana" w:hAnsi="Verdana" w:cs="Courier New"/>
    </w:rPr>
  </w:style>
  <w:style w:type="paragraph" w:customStyle="1" w:styleId="CoverPageTitle">
    <w:name w:val="Cover Page Title"/>
    <w:basedOn w:val="Title"/>
    <w:rsid w:val="00E16DEC"/>
    <w:pPr>
      <w:spacing w:before="60" w:after="60"/>
    </w:pPr>
  </w:style>
  <w:style w:type="paragraph" w:styleId="TOC1">
    <w:name w:val="toc 1"/>
    <w:basedOn w:val="Normal"/>
    <w:next w:val="Normal"/>
    <w:autoRedefine/>
    <w:uiPriority w:val="39"/>
    <w:rsid w:val="009E751D"/>
    <w:pPr>
      <w:spacing w:before="120" w:after="120"/>
    </w:pPr>
    <w:rPr>
      <w:b/>
      <w:b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262DE"/>
    <w:pPr>
      <w:spacing w:before="0" w:after="0"/>
    </w:pPr>
    <w:rPr>
      <w:rFonts w:ascii="Century Gothic" w:hAnsi="Century Gothic"/>
      <w:caps/>
      <w:color w:val="052F61"/>
      <w:spacing w:val="10"/>
      <w:sz w:val="52"/>
      <w:szCs w:val="52"/>
    </w:rPr>
  </w:style>
  <w:style w:type="character" w:styleId="Hyperlink">
    <w:name w:val="Hyperlink"/>
    <w:uiPriority w:val="99"/>
    <w:rsid w:val="00B96C28"/>
    <w:rPr>
      <w:rFonts w:ascii="Verdana" w:hAnsi="Verdana"/>
      <w:color w:val="0000FF"/>
      <w:u w:val="single"/>
    </w:rPr>
  </w:style>
  <w:style w:type="numbering" w:customStyle="1" w:styleId="TableTextNumbered">
    <w:name w:val="Table Text Numbered"/>
    <w:basedOn w:val="NoList"/>
    <w:rsid w:val="00401048"/>
    <w:pPr>
      <w:numPr>
        <w:numId w:val="7"/>
      </w:numPr>
    </w:pPr>
  </w:style>
  <w:style w:type="paragraph" w:styleId="BalloonText">
    <w:name w:val="Balloon Text"/>
    <w:basedOn w:val="Normal"/>
    <w:semiHidden/>
    <w:rsid w:val="00FA77FA"/>
    <w:rPr>
      <w:rFonts w:ascii="Tahoma" w:hAnsi="Tahoma" w:cs="Tahoma"/>
      <w:sz w:val="16"/>
      <w:szCs w:val="16"/>
    </w:rPr>
  </w:style>
  <w:style w:type="character" w:customStyle="1" w:styleId="StyleItalic">
    <w:name w:val="Style Italic"/>
    <w:rsid w:val="00F17093"/>
    <w:rPr>
      <w:rFonts w:ascii="Verdana" w:hAnsi="Verdana"/>
      <w:i/>
      <w:iCs/>
    </w:rPr>
  </w:style>
  <w:style w:type="character" w:styleId="FollowedHyperlink">
    <w:name w:val="FollowedHyperlink"/>
    <w:rsid w:val="00B96C28"/>
    <w:rPr>
      <w:rFonts w:ascii="Verdana" w:hAnsi="Verdana"/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F17093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uiPriority w:val="39"/>
    <w:rsid w:val="007E3996"/>
    <w:pPr>
      <w:ind w:left="240"/>
    </w:pPr>
    <w:rPr>
      <w:smallCaps/>
    </w:rPr>
  </w:style>
  <w:style w:type="paragraph" w:styleId="TOC4">
    <w:name w:val="toc 4"/>
    <w:basedOn w:val="Normal"/>
    <w:next w:val="Normal"/>
    <w:autoRedefine/>
    <w:uiPriority w:val="39"/>
    <w:rsid w:val="0097450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7450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7450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7450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7450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74509"/>
    <w:pPr>
      <w:ind w:left="1920"/>
    </w:pPr>
    <w:rPr>
      <w:sz w:val="18"/>
      <w:szCs w:val="18"/>
    </w:rPr>
  </w:style>
  <w:style w:type="paragraph" w:customStyle="1" w:styleId="TextDeliverableDetail">
    <w:name w:val="Text Deliverable Detail"/>
    <w:basedOn w:val="Normal"/>
    <w:link w:val="TextDeliverableDetailChar"/>
    <w:rsid w:val="004B3758"/>
    <w:pPr>
      <w:ind w:left="576"/>
      <w:outlineLvl w:val="4"/>
    </w:pPr>
    <w:rPr>
      <w:sz w:val="18"/>
    </w:rPr>
  </w:style>
  <w:style w:type="character" w:customStyle="1" w:styleId="TextDeliverableDetailChar">
    <w:name w:val="Text Deliverable Detail Char"/>
    <w:link w:val="TextDeliverableDetail"/>
    <w:rsid w:val="004B3758"/>
    <w:rPr>
      <w:rFonts w:ascii="Verdana" w:hAnsi="Verdana"/>
      <w:sz w:val="18"/>
      <w:szCs w:val="24"/>
      <w:lang w:val="en-US" w:eastAsia="en-US" w:bidi="ar-SA"/>
    </w:rPr>
  </w:style>
  <w:style w:type="paragraph" w:customStyle="1" w:styleId="Table-ColHead">
    <w:name w:val="Table - Col. Head"/>
    <w:basedOn w:val="Normal"/>
    <w:link w:val="Table-ColHeadChar"/>
    <w:rsid w:val="00401048"/>
    <w:pPr>
      <w:keepNext/>
      <w:spacing w:before="60" w:after="60"/>
    </w:pPr>
    <w:rPr>
      <w:b/>
      <w:sz w:val="18"/>
      <w:lang w:val="en-GB"/>
    </w:rPr>
  </w:style>
  <w:style w:type="paragraph" w:customStyle="1" w:styleId="Table-Text">
    <w:name w:val="Table - Text"/>
    <w:basedOn w:val="Normal"/>
    <w:link w:val="Table-TextChar"/>
    <w:rsid w:val="00747258"/>
    <w:pPr>
      <w:spacing w:before="40" w:after="40"/>
    </w:pPr>
    <w:rPr>
      <w:sz w:val="18"/>
    </w:rPr>
  </w:style>
  <w:style w:type="character" w:styleId="CommentReference">
    <w:name w:val="annotation reference"/>
    <w:semiHidden/>
    <w:rsid w:val="00756727"/>
    <w:rPr>
      <w:sz w:val="16"/>
      <w:szCs w:val="16"/>
    </w:rPr>
  </w:style>
  <w:style w:type="paragraph" w:styleId="CommentText">
    <w:name w:val="annotation text"/>
    <w:basedOn w:val="Normal"/>
    <w:semiHidden/>
    <w:rsid w:val="00756727"/>
  </w:style>
  <w:style w:type="paragraph" w:customStyle="1" w:styleId="Heading1-Highlighted">
    <w:name w:val="Heading 1 - Highlighted"/>
    <w:basedOn w:val="Heading1"/>
    <w:next w:val="Normal"/>
    <w:rsid w:val="00047189"/>
    <w:pPr>
      <w:shd w:val="clear" w:color="auto" w:fill="E0E0E0"/>
      <w:spacing w:after="100"/>
    </w:pPr>
  </w:style>
  <w:style w:type="character" w:customStyle="1" w:styleId="Table-ColHeadChar">
    <w:name w:val="Table - Col. Head Char"/>
    <w:link w:val="Table-ColHead"/>
    <w:rsid w:val="0040621A"/>
    <w:rPr>
      <w:rFonts w:ascii="Verdana" w:hAnsi="Verdana"/>
      <w:b/>
      <w:sz w:val="18"/>
      <w:lang w:val="en-GB" w:eastAsia="en-US" w:bidi="ar-SA"/>
    </w:rPr>
  </w:style>
  <w:style w:type="paragraph" w:styleId="NormalWeb">
    <w:name w:val="Normal (Web)"/>
    <w:basedOn w:val="Normal"/>
    <w:rsid w:val="006563A1"/>
    <w:pPr>
      <w:spacing w:beforeAutospacing="1" w:after="100" w:afterAutospacing="1"/>
    </w:pPr>
    <w:rPr>
      <w:rFonts w:ascii="Times New Roman" w:hAnsi="Times New Roman"/>
    </w:rPr>
  </w:style>
  <w:style w:type="character" w:styleId="Strong">
    <w:name w:val="Strong"/>
    <w:uiPriority w:val="22"/>
    <w:qFormat/>
    <w:rsid w:val="006262DE"/>
    <w:rPr>
      <w:b/>
      <w:bCs/>
    </w:rPr>
  </w:style>
  <w:style w:type="paragraph" w:customStyle="1" w:styleId="Default">
    <w:name w:val="Default"/>
    <w:rsid w:val="00646B51"/>
    <w:pPr>
      <w:autoSpaceDE w:val="0"/>
      <w:autoSpaceDN w:val="0"/>
      <w:adjustRightInd w:val="0"/>
      <w:spacing w:before="100" w:after="200" w:line="276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able-TextChar">
    <w:name w:val="Table - Text Char"/>
    <w:link w:val="Table-Text"/>
    <w:rsid w:val="00747258"/>
    <w:rPr>
      <w:rFonts w:ascii="Verdana" w:hAnsi="Verdana"/>
      <w:sz w:val="18"/>
      <w:lang w:val="en-US" w:eastAsia="en-US" w:bidi="ar-SA"/>
    </w:rPr>
  </w:style>
  <w:style w:type="character" w:styleId="Emphasis">
    <w:name w:val="Emphasis"/>
    <w:uiPriority w:val="20"/>
    <w:qFormat/>
    <w:rsid w:val="006262DE"/>
    <w:rPr>
      <w:caps/>
      <w:color w:val="021730"/>
      <w:spacing w:val="5"/>
    </w:rPr>
  </w:style>
  <w:style w:type="character" w:customStyle="1" w:styleId="FooterChar">
    <w:name w:val="Footer Char"/>
    <w:link w:val="Footer"/>
    <w:uiPriority w:val="99"/>
    <w:rsid w:val="00586919"/>
    <w:rPr>
      <w:rFonts w:ascii="Verdana" w:hAnsi="Verdana"/>
      <w:szCs w:val="24"/>
    </w:rPr>
  </w:style>
  <w:style w:type="paragraph" w:customStyle="1" w:styleId="Pa2">
    <w:name w:val="Pa2"/>
    <w:basedOn w:val="Default"/>
    <w:next w:val="Default"/>
    <w:uiPriority w:val="99"/>
    <w:rsid w:val="00586919"/>
    <w:pPr>
      <w:spacing w:after="180" w:line="211" w:lineRule="atLeast"/>
    </w:pPr>
    <w:rPr>
      <w:rFonts w:ascii="Adobe Garamond Pro" w:hAnsi="Adobe Garamond Pro" w:cs="Times New Roman"/>
      <w:color w:val="auto"/>
    </w:rPr>
  </w:style>
  <w:style w:type="paragraph" w:styleId="CommentSubject">
    <w:name w:val="annotation subject"/>
    <w:basedOn w:val="CommentText"/>
    <w:next w:val="CommentText"/>
    <w:semiHidden/>
    <w:rsid w:val="0020088C"/>
    <w:rPr>
      <w:b/>
      <w:bCs/>
    </w:rPr>
  </w:style>
  <w:style w:type="character" w:customStyle="1" w:styleId="A3">
    <w:name w:val="A3"/>
    <w:uiPriority w:val="99"/>
    <w:rsid w:val="00586919"/>
    <w:rPr>
      <w:rFonts w:cs="Adobe Garamond Pro"/>
      <w:color w:val="959595"/>
      <w:sz w:val="16"/>
      <w:szCs w:val="16"/>
    </w:rPr>
  </w:style>
  <w:style w:type="character" w:customStyle="1" w:styleId="BodyTextChar">
    <w:name w:val="Body Text Char"/>
    <w:link w:val="BodyText"/>
    <w:rsid w:val="00144959"/>
    <w:rPr>
      <w:rFonts w:ascii="Palatino Linotype" w:hAnsi="Palatino Linotype"/>
      <w:lang w:val="en-US" w:eastAsia="en-US" w:bidi="ar-SA"/>
    </w:rPr>
  </w:style>
  <w:style w:type="paragraph" w:styleId="BodyText">
    <w:name w:val="Body Text"/>
    <w:link w:val="BodyTextChar"/>
    <w:rsid w:val="00144959"/>
    <w:pPr>
      <w:spacing w:before="100" w:after="200" w:line="276" w:lineRule="auto"/>
      <w:ind w:firstLine="360"/>
    </w:pPr>
    <w:rPr>
      <w:rFonts w:ascii="Palatino Linotype" w:hAnsi="Palatino Linotype"/>
    </w:rPr>
  </w:style>
  <w:style w:type="character" w:customStyle="1" w:styleId="BodyTextChar1">
    <w:name w:val="Body Text Char1"/>
    <w:rsid w:val="00144959"/>
    <w:rPr>
      <w:rFonts w:ascii="Garamond" w:hAnsi="Garamond"/>
      <w:sz w:val="22"/>
      <w:szCs w:val="24"/>
    </w:rPr>
  </w:style>
  <w:style w:type="paragraph" w:customStyle="1" w:styleId="HeaderwithNoTOC">
    <w:name w:val="Header with No TOC"/>
    <w:basedOn w:val="Heading1"/>
    <w:link w:val="HeaderwithNoTOCChar"/>
    <w:qFormat/>
    <w:rsid w:val="00500506"/>
  </w:style>
  <w:style w:type="paragraph" w:styleId="TOCHeading">
    <w:name w:val="TOC Heading"/>
    <w:basedOn w:val="Heading1"/>
    <w:next w:val="Normal"/>
    <w:uiPriority w:val="39"/>
    <w:unhideWhenUsed/>
    <w:qFormat/>
    <w:rsid w:val="006262DE"/>
    <w:pPr>
      <w:outlineLvl w:val="9"/>
    </w:pPr>
  </w:style>
  <w:style w:type="character" w:customStyle="1" w:styleId="Heading3Char">
    <w:name w:val="Heading 3 Char"/>
    <w:link w:val="Heading3"/>
    <w:uiPriority w:val="9"/>
    <w:rsid w:val="006262DE"/>
    <w:rPr>
      <w:caps/>
      <w:color w:val="021730"/>
      <w:spacing w:val="15"/>
    </w:rPr>
  </w:style>
  <w:style w:type="character" w:customStyle="1" w:styleId="Heading2Char">
    <w:name w:val="Heading 2 Char"/>
    <w:link w:val="Heading2"/>
    <w:uiPriority w:val="9"/>
    <w:rsid w:val="006262DE"/>
    <w:rPr>
      <w:caps/>
      <w:spacing w:val="15"/>
      <w:shd w:val="clear" w:color="auto" w:fill="B1D2FB"/>
    </w:rPr>
  </w:style>
  <w:style w:type="character" w:customStyle="1" w:styleId="Heading1Char">
    <w:name w:val="Heading 1 Char"/>
    <w:link w:val="Heading1"/>
    <w:uiPriority w:val="9"/>
    <w:rsid w:val="006262DE"/>
    <w:rPr>
      <w:caps/>
      <w:color w:val="FFFFFF"/>
      <w:spacing w:val="15"/>
      <w:sz w:val="22"/>
      <w:szCs w:val="22"/>
      <w:shd w:val="clear" w:color="auto" w:fill="052F61"/>
    </w:rPr>
  </w:style>
  <w:style w:type="character" w:customStyle="1" w:styleId="HeaderwithNoTOCChar">
    <w:name w:val="Header with No TOC Char"/>
    <w:link w:val="HeaderwithNoTOC"/>
    <w:rsid w:val="00FD43BA"/>
    <w:rPr>
      <w:rFonts w:ascii="Trebuchet MS" w:hAnsi="Trebuchet MS"/>
      <w:b/>
      <w:i/>
      <w:caps w:val="0"/>
      <w:color w:val="002261"/>
      <w:sz w:val="28"/>
      <w:szCs w:val="24"/>
    </w:rPr>
  </w:style>
  <w:style w:type="paragraph" w:customStyle="1" w:styleId="HeaderStyle">
    <w:name w:val="Header Style"/>
    <w:basedOn w:val="Title"/>
    <w:link w:val="HeaderStyleChar"/>
    <w:rsid w:val="00F12B60"/>
    <w:rPr>
      <w:noProof/>
    </w:rPr>
  </w:style>
  <w:style w:type="character" w:customStyle="1" w:styleId="TitleChar">
    <w:name w:val="Title Char"/>
    <w:link w:val="Title"/>
    <w:uiPriority w:val="10"/>
    <w:rsid w:val="006262DE"/>
    <w:rPr>
      <w:rFonts w:ascii="Century Gothic" w:eastAsia="Times New Roman" w:hAnsi="Century Gothic" w:cs="Times New Roman"/>
      <w:caps/>
      <w:color w:val="052F61"/>
      <w:spacing w:val="10"/>
      <w:sz w:val="52"/>
      <w:szCs w:val="52"/>
    </w:rPr>
  </w:style>
  <w:style w:type="character" w:customStyle="1" w:styleId="HeaderStyleChar">
    <w:name w:val="Header Style Char"/>
    <w:link w:val="HeaderStyle"/>
    <w:rsid w:val="00F12B60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611FF7"/>
    <w:pPr>
      <w:ind w:left="720"/>
      <w:contextualSpacing/>
    </w:pPr>
  </w:style>
  <w:style w:type="character" w:customStyle="1" w:styleId="Heading5Char">
    <w:name w:val="Heading 5 Char"/>
    <w:link w:val="Heading5"/>
    <w:uiPriority w:val="9"/>
    <w:rsid w:val="006262DE"/>
    <w:rPr>
      <w:caps/>
      <w:color w:val="032348"/>
      <w:spacing w:val="10"/>
    </w:rPr>
  </w:style>
  <w:style w:type="character" w:customStyle="1" w:styleId="Heading6Char">
    <w:name w:val="Heading 6 Char"/>
    <w:link w:val="Heading6"/>
    <w:uiPriority w:val="9"/>
    <w:rsid w:val="006262DE"/>
    <w:rPr>
      <w:caps/>
      <w:color w:val="032348"/>
      <w:spacing w:val="10"/>
    </w:rPr>
  </w:style>
  <w:style w:type="character" w:customStyle="1" w:styleId="Heading7Char">
    <w:name w:val="Heading 7 Char"/>
    <w:link w:val="Heading7"/>
    <w:uiPriority w:val="9"/>
    <w:rsid w:val="006262DE"/>
    <w:rPr>
      <w:caps/>
      <w:color w:val="032348"/>
      <w:spacing w:val="10"/>
    </w:rPr>
  </w:style>
  <w:style w:type="character" w:customStyle="1" w:styleId="Heading8Char">
    <w:name w:val="Heading 8 Char"/>
    <w:link w:val="Heading8"/>
    <w:uiPriority w:val="9"/>
    <w:rsid w:val="006262D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6262DE"/>
    <w:rPr>
      <w:i/>
      <w:iCs/>
      <w:caps/>
      <w:spacing w:val="10"/>
      <w:sz w:val="18"/>
      <w:szCs w:val="18"/>
    </w:rPr>
  </w:style>
  <w:style w:type="paragraph" w:styleId="DocumentMap">
    <w:name w:val="Document Map"/>
    <w:basedOn w:val="Normal"/>
    <w:link w:val="DocumentMapChar"/>
    <w:rsid w:val="008C293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293F"/>
    <w:rPr>
      <w:rFonts w:ascii="Tahoma" w:hAnsi="Tahoma" w:cs="Tahoma"/>
      <w:color w:val="666666"/>
      <w:sz w:val="16"/>
      <w:szCs w:val="16"/>
    </w:rPr>
  </w:style>
  <w:style w:type="paragraph" w:customStyle="1" w:styleId="TableText">
    <w:name w:val="Table Text"/>
    <w:basedOn w:val="Normal"/>
    <w:rsid w:val="00D75DF4"/>
  </w:style>
  <w:style w:type="paragraph" w:customStyle="1" w:styleId="TableHeader">
    <w:name w:val="Table Header"/>
    <w:basedOn w:val="Normal"/>
    <w:rsid w:val="00D75DF4"/>
    <w:rPr>
      <w:rFonts w:ascii="Trebuchet MS" w:hAnsi="Trebuchet MS"/>
      <w:b/>
      <w:color w:val="000000"/>
    </w:rPr>
  </w:style>
  <w:style w:type="table" w:styleId="TableGrid">
    <w:name w:val="Table Grid"/>
    <w:basedOn w:val="TableNormal"/>
    <w:rsid w:val="00B668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Level4">
    <w:name w:val="Normal (Level 4)"/>
    <w:basedOn w:val="Normal"/>
    <w:rsid w:val="007A0B9D"/>
    <w:pPr>
      <w:ind w:left="900"/>
    </w:pPr>
  </w:style>
  <w:style w:type="paragraph" w:customStyle="1" w:styleId="NormalLevel5">
    <w:name w:val="Normal (Level 5)"/>
    <w:basedOn w:val="NormalLevel4"/>
    <w:rsid w:val="007A0B9D"/>
    <w:pPr>
      <w:ind w:left="3240"/>
    </w:pPr>
  </w:style>
  <w:style w:type="paragraph" w:customStyle="1" w:styleId="Images">
    <w:name w:val="Images"/>
    <w:basedOn w:val="Heading4"/>
    <w:rsid w:val="007A0B9D"/>
    <w:pPr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6262DE"/>
    <w:rPr>
      <w:b/>
      <w:bCs/>
      <w:color w:val="032348"/>
      <w:sz w:val="16"/>
      <w:szCs w:val="16"/>
    </w:rPr>
  </w:style>
  <w:style w:type="paragraph" w:styleId="Revision">
    <w:name w:val="Revision"/>
    <w:hidden/>
    <w:uiPriority w:val="99"/>
    <w:semiHidden/>
    <w:rsid w:val="00DB71EF"/>
    <w:pPr>
      <w:spacing w:before="100" w:after="200" w:line="276" w:lineRule="auto"/>
    </w:pPr>
    <w:rPr>
      <w:rFonts w:ascii="Garamond" w:hAnsi="Garamond"/>
      <w:color w:val="666666"/>
      <w:sz w:val="22"/>
      <w:szCs w:val="24"/>
    </w:rPr>
  </w:style>
  <w:style w:type="paragraph" w:customStyle="1" w:styleId="rnnumberedlist">
    <w:name w:val="rn_numbered_list"/>
    <w:basedOn w:val="Normal"/>
    <w:link w:val="rnnumberedlistChar"/>
    <w:rsid w:val="00B61925"/>
    <w:pPr>
      <w:spacing w:after="120"/>
      <w:ind w:left="1080" w:right="864" w:hanging="360"/>
    </w:pPr>
    <w:rPr>
      <w:rFonts w:eastAsia="Calibri"/>
      <w:color w:val="000000"/>
      <w:sz w:val="24"/>
      <w:lang w:val="en-GB"/>
    </w:rPr>
  </w:style>
  <w:style w:type="character" w:customStyle="1" w:styleId="rnnumberedlistChar">
    <w:name w:val="rn_numbered_list Char"/>
    <w:link w:val="rnnumberedlist"/>
    <w:rsid w:val="00B61925"/>
    <w:rPr>
      <w:rFonts w:ascii="Garamond" w:eastAsia="Calibri" w:hAnsi="Garamond" w:cs="Times New Roman"/>
      <w:color w:val="000000"/>
      <w:sz w:val="24"/>
      <w:szCs w:val="24"/>
      <w:lang w:eastAsia="en-US"/>
    </w:rPr>
  </w:style>
  <w:style w:type="paragraph" w:customStyle="1" w:styleId="rnindentednumberedlist">
    <w:name w:val="rn_indented_numbered_list"/>
    <w:basedOn w:val="rnnumberedlist"/>
    <w:rsid w:val="00B61925"/>
    <w:pPr>
      <w:numPr>
        <w:numId w:val="44"/>
      </w:numPr>
      <w:tabs>
        <w:tab w:val="num" w:pos="720"/>
      </w:tabs>
      <w:ind w:left="720"/>
    </w:pPr>
    <w:rPr>
      <w:b/>
    </w:rPr>
  </w:style>
  <w:style w:type="character" w:customStyle="1" w:styleId="HeaderChar">
    <w:name w:val="Header Char"/>
    <w:link w:val="Header"/>
    <w:uiPriority w:val="99"/>
    <w:rsid w:val="00CB3A7A"/>
    <w:rPr>
      <w:rFonts w:ascii="Garamond" w:hAnsi="Garamond"/>
      <w:color w:val="666666"/>
      <w:sz w:val="22"/>
      <w:szCs w:val="24"/>
      <w:lang w:val="en-US" w:eastAsia="en-US"/>
    </w:rPr>
  </w:style>
  <w:style w:type="character" w:customStyle="1" w:styleId="xdtextbox1">
    <w:name w:val="xdtextbox1"/>
    <w:rsid w:val="008B19E9"/>
    <w:rPr>
      <w:color w:val="auto"/>
      <w:bdr w:val="single" w:sz="8" w:space="1" w:color="DCDCDC" w:frame="1"/>
      <w:shd w:val="clear" w:color="auto" w:fill="FFFFFF"/>
    </w:rPr>
  </w:style>
  <w:style w:type="character" w:customStyle="1" w:styleId="Heading4Char">
    <w:name w:val="Heading 4 Char"/>
    <w:link w:val="Heading4"/>
    <w:uiPriority w:val="9"/>
    <w:rsid w:val="006262DE"/>
    <w:rPr>
      <w:caps/>
      <w:color w:val="032348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DE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6262DE"/>
    <w:rPr>
      <w:caps/>
      <w:color w:val="595959"/>
      <w:spacing w:val="10"/>
      <w:sz w:val="21"/>
      <w:szCs w:val="21"/>
    </w:rPr>
  </w:style>
  <w:style w:type="paragraph" w:styleId="NoSpacing">
    <w:name w:val="No Spacing"/>
    <w:uiPriority w:val="1"/>
    <w:qFormat/>
    <w:rsid w:val="006262DE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6262DE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6262D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2DE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6262DE"/>
    <w:rPr>
      <w:color w:val="052F61"/>
      <w:sz w:val="24"/>
      <w:szCs w:val="24"/>
    </w:rPr>
  </w:style>
  <w:style w:type="character" w:styleId="SubtleEmphasis">
    <w:name w:val="Subtle Emphasis"/>
    <w:uiPriority w:val="19"/>
    <w:qFormat/>
    <w:rsid w:val="006262DE"/>
    <w:rPr>
      <w:i/>
      <w:iCs/>
      <w:color w:val="021730"/>
    </w:rPr>
  </w:style>
  <w:style w:type="character" w:styleId="IntenseEmphasis">
    <w:name w:val="Intense Emphasis"/>
    <w:uiPriority w:val="21"/>
    <w:qFormat/>
    <w:rsid w:val="006262DE"/>
    <w:rPr>
      <w:b/>
      <w:bCs/>
      <w:caps/>
      <w:color w:val="021730"/>
      <w:spacing w:val="10"/>
    </w:rPr>
  </w:style>
  <w:style w:type="character" w:styleId="SubtleReference">
    <w:name w:val="Subtle Reference"/>
    <w:uiPriority w:val="31"/>
    <w:qFormat/>
    <w:rsid w:val="006262DE"/>
    <w:rPr>
      <w:b/>
      <w:bCs/>
      <w:color w:val="052F61"/>
    </w:rPr>
  </w:style>
  <w:style w:type="character" w:styleId="IntenseReference">
    <w:name w:val="Intense Reference"/>
    <w:uiPriority w:val="32"/>
    <w:qFormat/>
    <w:rsid w:val="006262DE"/>
    <w:rPr>
      <w:b/>
      <w:bCs/>
      <w:i/>
      <w:iCs/>
      <w:caps/>
      <w:color w:val="052F61"/>
    </w:rPr>
  </w:style>
  <w:style w:type="character" w:styleId="BookTitle">
    <w:name w:val="Book Title"/>
    <w:uiPriority w:val="33"/>
    <w:qFormat/>
    <w:rsid w:val="006262DE"/>
    <w:rPr>
      <w:b/>
      <w:bCs/>
      <w:i/>
      <w:iCs/>
      <w:spacing w:val="0"/>
    </w:rPr>
  </w:style>
  <w:style w:type="paragraph" w:customStyle="1" w:styleId="arial">
    <w:name w:val="arial"/>
    <w:basedOn w:val="Normal"/>
    <w:rsid w:val="006262DE"/>
    <w:pPr>
      <w:ind w:left="-18" w:right="-108"/>
    </w:pPr>
    <w:rPr>
      <w:sz w:val="18"/>
      <w:szCs w:val="18"/>
    </w:rPr>
  </w:style>
  <w:style w:type="character" w:styleId="UnresolvedMention">
    <w:name w:val="Unresolved Mention"/>
    <w:uiPriority w:val="99"/>
    <w:semiHidden/>
    <w:unhideWhenUsed/>
    <w:rsid w:val="00111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ORPHY\Documents\Custom%20Office%20Templates\Project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307FF-DDD7-4418-9905-18ECDBBB0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Project-Template.dotm</Template>
  <TotalTime>2779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>stakeholdermap.com</Company>
  <LinksUpToDate>false</LinksUpToDate>
  <CharactersWithSpaces>1503</CharactersWithSpaces>
  <SharedDoc>false</SharedDoc>
  <HLinks>
    <vt:vector size="78" baseType="variant">
      <vt:variant>
        <vt:i4>3407912</vt:i4>
      </vt:variant>
      <vt:variant>
        <vt:i4>24</vt:i4>
      </vt:variant>
      <vt:variant>
        <vt:i4>0</vt:i4>
      </vt:variant>
      <vt:variant>
        <vt:i4>5</vt:i4>
      </vt:variant>
      <vt:variant>
        <vt:lpwstr>https://www.stakeholdermap.com/plan-project/example-work-breakdown-structures.html</vt:lpwstr>
      </vt:variant>
      <vt:variant>
        <vt:lpwstr/>
      </vt:variant>
      <vt:variant>
        <vt:i4>66</vt:i4>
      </vt:variant>
      <vt:variant>
        <vt:i4>21</vt:i4>
      </vt:variant>
      <vt:variant>
        <vt:i4>0</vt:i4>
      </vt:variant>
      <vt:variant>
        <vt:i4>5</vt:i4>
      </vt:variant>
      <vt:variant>
        <vt:lpwstr>https://www.stakeholdermap.com/project-templates/WBS-excel-template.html</vt:lpwstr>
      </vt:variant>
      <vt:variant>
        <vt:lpwstr/>
      </vt:variant>
      <vt:variant>
        <vt:i4>3932256</vt:i4>
      </vt:variant>
      <vt:variant>
        <vt:i4>18</vt:i4>
      </vt:variant>
      <vt:variant>
        <vt:i4>0</vt:i4>
      </vt:variant>
      <vt:variant>
        <vt:i4>5</vt:i4>
      </vt:variant>
      <vt:variant>
        <vt:lpwstr>https://www.stakeholdermap.com/risk/risk-register.html</vt:lpwstr>
      </vt:variant>
      <vt:variant>
        <vt:lpwstr/>
      </vt:variant>
      <vt:variant>
        <vt:i4>5111875</vt:i4>
      </vt:variant>
      <vt:variant>
        <vt:i4>15</vt:i4>
      </vt:variant>
      <vt:variant>
        <vt:i4>0</vt:i4>
      </vt:variant>
      <vt:variant>
        <vt:i4>5</vt:i4>
      </vt:variant>
      <vt:variant>
        <vt:lpwstr>https://www.stakeholdermap.com/business-analysis/flow-charts.html</vt:lpwstr>
      </vt:variant>
      <vt:variant>
        <vt:lpwstr/>
      </vt:variant>
      <vt:variant>
        <vt:i4>4587537</vt:i4>
      </vt:variant>
      <vt:variant>
        <vt:i4>12</vt:i4>
      </vt:variant>
      <vt:variant>
        <vt:i4>0</vt:i4>
      </vt:variant>
      <vt:variant>
        <vt:i4>5</vt:i4>
      </vt:variant>
      <vt:variant>
        <vt:lpwstr>https://www.stakeholdermap.com/stakeholder-management-templates.html</vt:lpwstr>
      </vt:variant>
      <vt:variant>
        <vt:lpwstr/>
      </vt:variant>
      <vt:variant>
        <vt:i4>3801212</vt:i4>
      </vt:variant>
      <vt:variant>
        <vt:i4>9</vt:i4>
      </vt:variant>
      <vt:variant>
        <vt:i4>0</vt:i4>
      </vt:variant>
      <vt:variant>
        <vt:i4>5</vt:i4>
      </vt:variant>
      <vt:variant>
        <vt:lpwstr>https://www.stakeholdermap.com/project-templates/project-management-templates.html</vt:lpwstr>
      </vt:variant>
      <vt:variant>
        <vt:lpwstr/>
      </vt:variant>
      <vt:variant>
        <vt:i4>6815779</vt:i4>
      </vt:variant>
      <vt:variant>
        <vt:i4>6</vt:i4>
      </vt:variant>
      <vt:variant>
        <vt:i4>0</vt:i4>
      </vt:variant>
      <vt:variant>
        <vt:i4>5</vt:i4>
      </vt:variant>
      <vt:variant>
        <vt:lpwstr>https://www.stakeholdermap.com/project-templates/ms-project-templates.html</vt:lpwstr>
      </vt:variant>
      <vt:variant>
        <vt:lpwstr/>
      </vt:variant>
      <vt:variant>
        <vt:i4>3932256</vt:i4>
      </vt:variant>
      <vt:variant>
        <vt:i4>3</vt:i4>
      </vt:variant>
      <vt:variant>
        <vt:i4>0</vt:i4>
      </vt:variant>
      <vt:variant>
        <vt:i4>5</vt:i4>
      </vt:variant>
      <vt:variant>
        <vt:lpwstr>https://www.stakeholdermap.com/risk/risk-register.html</vt:lpwstr>
      </vt:variant>
      <vt:variant>
        <vt:lpwstr/>
      </vt:variant>
      <vt:variant>
        <vt:i4>2621495</vt:i4>
      </vt:variant>
      <vt:variant>
        <vt:i4>0</vt:i4>
      </vt:variant>
      <vt:variant>
        <vt:i4>0</vt:i4>
      </vt:variant>
      <vt:variant>
        <vt:i4>5</vt:i4>
      </vt:variant>
      <vt:variant>
        <vt:lpwstr>https://www.stakeholdermap.com/project-templates/issue-log.html</vt:lpwstr>
      </vt:variant>
      <vt:variant>
        <vt:lpwstr/>
      </vt:variant>
      <vt:variant>
        <vt:i4>1507406</vt:i4>
      </vt:variant>
      <vt:variant>
        <vt:i4>21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  <vt:variant>
        <vt:i4>1507406</vt:i4>
      </vt:variant>
      <vt:variant>
        <vt:i4>12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  <vt:variant>
        <vt:i4>1507406</vt:i4>
      </vt:variant>
      <vt:variant>
        <vt:i4>9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  <vt:variant>
        <vt:i4>1507406</vt:i4>
      </vt:variant>
      <vt:variant>
        <vt:i4>0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Project Management</dc:subject>
  <dc:creator>stakeholdermap.com</dc:creator>
  <cp:keywords>&lt;project status report&gt;&lt;status report&gt;&lt;weekly status&gt;</cp:keywords>
  <dc:description/>
  <cp:lastModifiedBy>Gordon, Nathaniel T</cp:lastModifiedBy>
  <cp:revision>13</cp:revision>
  <cp:lastPrinted>2018-11-15T23:18:00Z</cp:lastPrinted>
  <dcterms:created xsi:type="dcterms:W3CDTF">2022-01-04T21:34:00Z</dcterms:created>
  <dcterms:modified xsi:type="dcterms:W3CDTF">2024-02-23T17:46:00Z</dcterms:modified>
  <cp:category>Program Managment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0x01010072FAD3E45B1AFF4E802BC319488070C0</vt:lpwstr>
  </property>
  <property fmtid="{D5CDD505-2E9C-101B-9397-08002B2CF9AE}" pid="4" name="Status">
    <vt:lpwstr>Final</vt:lpwstr>
  </property>
  <property fmtid="{D5CDD505-2E9C-101B-9397-08002B2CF9AE}" pid="5" name="Owner">
    <vt:lpwstr>AE</vt:lpwstr>
  </property>
  <property fmtid="{D5CDD505-2E9C-101B-9397-08002B2CF9AE}" pid="6" name="Phase">
    <vt:lpwstr>Design</vt:lpwstr>
  </property>
  <property fmtid="{D5CDD505-2E9C-101B-9397-08002B2CF9AE}" pid="7" name="Required RPM FT">
    <vt:lpwstr>0</vt:lpwstr>
  </property>
  <property fmtid="{D5CDD505-2E9C-101B-9397-08002B2CF9AE}" pid="8" name="Required RPM">
    <vt:lpwstr>1</vt:lpwstr>
  </property>
</Properties>
</file>