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4780" w14:textId="77777777" w:rsidR="006262DE" w:rsidRDefault="006262DE" w:rsidP="00381BA2">
      <w:pPr>
        <w:pStyle w:val="HeaderwithNoTOC"/>
        <w:spacing w:line="240" w:lineRule="auto"/>
        <w:rPr>
          <w:sz w:val="28"/>
          <w:szCs w:val="28"/>
        </w:rPr>
      </w:pPr>
      <w:r w:rsidRPr="00F4628C">
        <w:rPr>
          <w:sz w:val="28"/>
          <w:szCs w:val="28"/>
        </w:rPr>
        <w:t xml:space="preserve">Project status report </w:t>
      </w:r>
    </w:p>
    <w:p w14:paraId="2D979CCB" w14:textId="77777777" w:rsidR="00381BA2" w:rsidRPr="00381BA2" w:rsidRDefault="00381BA2" w:rsidP="007F2643">
      <w:pPr>
        <w:spacing w:before="0" w:after="0" w:line="240" w:lineRule="auto"/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80"/>
        <w:gridCol w:w="2761"/>
        <w:gridCol w:w="1937"/>
        <w:gridCol w:w="2872"/>
      </w:tblGrid>
      <w:tr w:rsidR="00381BA2" w:rsidRPr="00F4628C" w14:paraId="5FF681E9" w14:textId="77777777" w:rsidTr="00095947">
        <w:trPr>
          <w:trHeight w:val="421"/>
        </w:trPr>
        <w:tc>
          <w:tcPr>
            <w:tcW w:w="1809" w:type="dxa"/>
            <w:shd w:val="clear" w:color="auto" w:fill="F2F2F2"/>
          </w:tcPr>
          <w:p w14:paraId="2C66E06E" w14:textId="77777777" w:rsidR="00381BA2" w:rsidRPr="00F4628C" w:rsidRDefault="00381BA2" w:rsidP="00381BA2">
            <w:pPr>
              <w:pStyle w:val="arial"/>
              <w:spacing w:line="240" w:lineRule="auto"/>
              <w:ind w:left="0"/>
              <w:rPr>
                <w:rFonts w:cs="Arial"/>
                <w:b/>
                <w:b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sz w:val="22"/>
                <w:szCs w:val="22"/>
              </w:rPr>
              <w:t>Reporting period:</w:t>
            </w:r>
          </w:p>
        </w:tc>
        <w:tc>
          <w:tcPr>
            <w:tcW w:w="2835" w:type="dxa"/>
            <w:shd w:val="clear" w:color="auto" w:fill="auto"/>
          </w:tcPr>
          <w:p w14:paraId="01BCADC9" w14:textId="26DFEADE" w:rsidR="00381BA2" w:rsidRPr="00F4628C" w:rsidRDefault="002C364C" w:rsidP="00A84033">
            <w:pPr>
              <w:pStyle w:val="arial"/>
              <w:ind w:left="0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i/>
                <w:iCs/>
                <w:color w:val="0000FF"/>
                <w:sz w:val="22"/>
                <w:szCs w:val="22"/>
              </w:rPr>
              <w:t>Feb 5 – Feb 14</w:t>
            </w:r>
          </w:p>
        </w:tc>
        <w:tc>
          <w:tcPr>
            <w:tcW w:w="1985" w:type="dxa"/>
            <w:shd w:val="clear" w:color="auto" w:fill="F2F2F2"/>
          </w:tcPr>
          <w:p w14:paraId="3E63B8FC" w14:textId="77777777" w:rsidR="00381BA2" w:rsidRPr="00F4628C" w:rsidRDefault="00381BA2" w:rsidP="00381BA2">
            <w:pPr>
              <w:pStyle w:val="arial"/>
              <w:spacing w:line="240" w:lineRule="auto"/>
              <w:ind w:left="0"/>
              <w:rPr>
                <w:rFonts w:cs="Arial"/>
                <w:b/>
                <w:b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sz w:val="22"/>
                <w:szCs w:val="22"/>
              </w:rPr>
              <w:t>Project title:</w:t>
            </w:r>
          </w:p>
        </w:tc>
        <w:tc>
          <w:tcPr>
            <w:tcW w:w="2947" w:type="dxa"/>
          </w:tcPr>
          <w:p w14:paraId="12BC6189" w14:textId="67030B4A" w:rsidR="00381BA2" w:rsidRPr="00F4628C" w:rsidRDefault="002C364C" w:rsidP="00A84033">
            <w:pPr>
              <w:pStyle w:val="arial"/>
              <w:ind w:left="0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i/>
                <w:iCs/>
                <w:color w:val="0000FF"/>
                <w:sz w:val="22"/>
                <w:szCs w:val="22"/>
              </w:rPr>
              <w:t>Civilization VI Website</w:t>
            </w:r>
          </w:p>
        </w:tc>
      </w:tr>
      <w:tr w:rsidR="00381BA2" w:rsidRPr="00F4628C" w14:paraId="6A314242" w14:textId="77777777" w:rsidTr="00095947">
        <w:trPr>
          <w:trHeight w:val="20"/>
        </w:trPr>
        <w:tc>
          <w:tcPr>
            <w:tcW w:w="1809" w:type="dxa"/>
            <w:shd w:val="clear" w:color="auto" w:fill="F2F2F2"/>
          </w:tcPr>
          <w:p w14:paraId="0EE2A9E1" w14:textId="77777777" w:rsidR="00381BA2" w:rsidRPr="00F4628C" w:rsidRDefault="00381BA2" w:rsidP="00F4628C">
            <w:pPr>
              <w:pStyle w:val="arial"/>
              <w:ind w:left="0"/>
              <w:rPr>
                <w:rFonts w:cs="Arial"/>
                <w:b/>
                <w:b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sz w:val="22"/>
                <w:szCs w:val="22"/>
              </w:rPr>
              <w:t>Date of report:</w:t>
            </w:r>
          </w:p>
        </w:tc>
        <w:tc>
          <w:tcPr>
            <w:tcW w:w="2835" w:type="dxa"/>
            <w:shd w:val="clear" w:color="auto" w:fill="auto"/>
          </w:tcPr>
          <w:p w14:paraId="289BD53C" w14:textId="365500DB" w:rsidR="00381BA2" w:rsidRPr="00F4628C" w:rsidRDefault="002C364C" w:rsidP="00F4628C">
            <w:pPr>
              <w:pStyle w:val="arial"/>
              <w:ind w:left="0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i/>
                <w:iCs/>
                <w:color w:val="0000FF"/>
                <w:sz w:val="22"/>
                <w:szCs w:val="22"/>
              </w:rPr>
              <w:t>Feb 5</w:t>
            </w:r>
          </w:p>
        </w:tc>
        <w:tc>
          <w:tcPr>
            <w:tcW w:w="1985" w:type="dxa"/>
            <w:shd w:val="clear" w:color="auto" w:fill="F2F2F2"/>
          </w:tcPr>
          <w:p w14:paraId="7D5036FC" w14:textId="4ADFD871" w:rsidR="00381BA2" w:rsidRPr="00F4628C" w:rsidRDefault="00381BA2" w:rsidP="00F4628C">
            <w:pPr>
              <w:pStyle w:val="arial"/>
              <w:ind w:left="0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2947" w:type="dxa"/>
          </w:tcPr>
          <w:p w14:paraId="095A59BC" w14:textId="2C2CB9C7" w:rsidR="00381BA2" w:rsidRPr="00F4628C" w:rsidRDefault="00381BA2" w:rsidP="00F4628C">
            <w:pPr>
              <w:pStyle w:val="arial"/>
              <w:ind w:left="0"/>
              <w:rPr>
                <w:rFonts w:cs="Arial"/>
                <w:b/>
                <w:bCs/>
                <w:sz w:val="22"/>
                <w:szCs w:val="22"/>
              </w:rPr>
            </w:pPr>
          </w:p>
        </w:tc>
      </w:tr>
      <w:tr w:rsidR="00381BA2" w:rsidRPr="00F4628C" w14:paraId="4A6CAD5C" w14:textId="77777777" w:rsidTr="00095947">
        <w:trPr>
          <w:trHeight w:val="20"/>
        </w:trPr>
        <w:tc>
          <w:tcPr>
            <w:tcW w:w="1809" w:type="dxa"/>
            <w:shd w:val="clear" w:color="auto" w:fill="F2F2F2"/>
          </w:tcPr>
          <w:p w14:paraId="7EC7CA52" w14:textId="77777777" w:rsidR="00381BA2" w:rsidRPr="00F4628C" w:rsidRDefault="00381BA2" w:rsidP="00F4628C">
            <w:pPr>
              <w:pStyle w:val="arial"/>
              <w:ind w:left="0"/>
              <w:rPr>
                <w:rFonts w:cs="Arial"/>
                <w:b/>
                <w:b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sz w:val="22"/>
                <w:szCs w:val="22"/>
              </w:rPr>
              <w:t>Report</w:t>
            </w:r>
            <w:r>
              <w:rPr>
                <w:rFonts w:cs="Arial"/>
                <w:b/>
                <w:bCs/>
                <w:sz w:val="22"/>
                <w:szCs w:val="22"/>
              </w:rPr>
              <w:t xml:space="preserve"> author:</w:t>
            </w:r>
          </w:p>
        </w:tc>
        <w:tc>
          <w:tcPr>
            <w:tcW w:w="2835" w:type="dxa"/>
            <w:shd w:val="clear" w:color="auto" w:fill="auto"/>
          </w:tcPr>
          <w:p w14:paraId="51A99EA7" w14:textId="2BCF8FCB" w:rsidR="00381BA2" w:rsidRPr="00F4628C" w:rsidRDefault="002C364C" w:rsidP="00F4628C">
            <w:pPr>
              <w:pStyle w:val="arial"/>
              <w:ind w:left="0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i/>
                <w:iCs/>
                <w:color w:val="0000FF"/>
                <w:sz w:val="22"/>
                <w:szCs w:val="22"/>
              </w:rPr>
              <w:t>Nathaniel Gordon</w:t>
            </w:r>
          </w:p>
        </w:tc>
        <w:tc>
          <w:tcPr>
            <w:tcW w:w="1985" w:type="dxa"/>
            <w:shd w:val="clear" w:color="auto" w:fill="F2F2F2"/>
          </w:tcPr>
          <w:p w14:paraId="7338580A" w14:textId="7073F938" w:rsidR="00381BA2" w:rsidRPr="00F4628C" w:rsidRDefault="00381BA2" w:rsidP="00F4628C">
            <w:pPr>
              <w:pStyle w:val="arial"/>
              <w:ind w:left="0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2947" w:type="dxa"/>
          </w:tcPr>
          <w:p w14:paraId="53965CA3" w14:textId="584F2CBB" w:rsidR="00381BA2" w:rsidRPr="00F4628C" w:rsidRDefault="00381BA2" w:rsidP="00F4628C">
            <w:pPr>
              <w:pStyle w:val="arial"/>
              <w:ind w:left="0"/>
              <w:rPr>
                <w:rFonts w:cs="Arial"/>
                <w:b/>
                <w:bCs/>
                <w:sz w:val="22"/>
                <w:szCs w:val="22"/>
              </w:rPr>
            </w:pPr>
          </w:p>
        </w:tc>
      </w:tr>
    </w:tbl>
    <w:p w14:paraId="46437B96" w14:textId="77777777" w:rsidR="007F2643" w:rsidRPr="007F2643" w:rsidRDefault="007F2643" w:rsidP="007F2643">
      <w:pPr>
        <w:spacing w:before="0" w:after="0" w:line="240" w:lineRule="auto"/>
        <w:rPr>
          <w:sz w:val="16"/>
          <w:szCs w:val="16"/>
        </w:rPr>
      </w:pPr>
    </w:p>
    <w:p w14:paraId="25E9092D" w14:textId="77777777" w:rsidR="006262DE" w:rsidRDefault="00381BA2" w:rsidP="00381BA2">
      <w:pPr>
        <w:pStyle w:val="Heading2"/>
        <w:rPr>
          <w:sz w:val="24"/>
          <w:szCs w:val="24"/>
        </w:rPr>
      </w:pPr>
      <w:r w:rsidRPr="00381BA2">
        <w:rPr>
          <w:sz w:val="24"/>
          <w:szCs w:val="24"/>
        </w:rPr>
        <w:t>EXECUTIVE SUMMARY</w:t>
      </w:r>
    </w:p>
    <w:p w14:paraId="7811DB76" w14:textId="77777777" w:rsidR="007F2643" w:rsidRDefault="007F2643" w:rsidP="007F2643">
      <w:pPr>
        <w:spacing w:before="0" w:after="0" w:line="240" w:lineRule="auto"/>
        <w:rPr>
          <w:sz w:val="16"/>
          <w:szCs w:val="16"/>
        </w:rPr>
      </w:pPr>
    </w:p>
    <w:tbl>
      <w:tblPr>
        <w:tblpPr w:leftFromText="180" w:rightFromText="180" w:vertAnchor="text" w:horzAnchor="margin" w:tblpYSpec="top"/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1134"/>
        <w:gridCol w:w="2311"/>
        <w:gridCol w:w="236"/>
        <w:gridCol w:w="774"/>
        <w:gridCol w:w="2160"/>
      </w:tblGrid>
      <w:tr w:rsidR="00101C7D" w:rsidRPr="00F4628C" w14:paraId="04537A6C" w14:textId="77777777" w:rsidTr="00101C7D">
        <w:trPr>
          <w:cantSplit/>
          <w:trHeight w:val="983"/>
        </w:trPr>
        <w:tc>
          <w:tcPr>
            <w:tcW w:w="2943" w:type="dxa"/>
            <w:shd w:val="pct5" w:color="auto" w:fill="auto"/>
            <w:vAlign w:val="center"/>
          </w:tcPr>
          <w:p w14:paraId="601D2F15" w14:textId="77777777" w:rsidR="00101C7D" w:rsidRPr="00381BA2" w:rsidRDefault="00101C7D" w:rsidP="007F2643">
            <w:pPr>
              <w:pStyle w:val="arial"/>
              <w:rPr>
                <w:rFonts w:cs="Arial"/>
                <w:b/>
                <w:bCs/>
                <w:iCs/>
                <w:sz w:val="22"/>
                <w:szCs w:val="22"/>
              </w:rPr>
            </w:pPr>
            <w:r w:rsidRPr="00381BA2">
              <w:rPr>
                <w:rFonts w:cs="Arial"/>
                <w:b/>
                <w:bCs/>
                <w:iCs/>
                <w:sz w:val="22"/>
                <w:szCs w:val="22"/>
              </w:rPr>
              <w:t>Narrative Summary of Status</w:t>
            </w:r>
          </w:p>
        </w:tc>
        <w:tc>
          <w:tcPr>
            <w:tcW w:w="1134" w:type="dxa"/>
            <w:shd w:val="pct5" w:color="auto" w:fill="auto"/>
            <w:vAlign w:val="center"/>
          </w:tcPr>
          <w:p w14:paraId="5AA42426" w14:textId="77777777" w:rsidR="00101C7D" w:rsidRPr="00381BA2" w:rsidRDefault="00101C7D" w:rsidP="007F2643">
            <w:pPr>
              <w:pStyle w:val="arial"/>
              <w:jc w:val="center"/>
              <w:rPr>
                <w:rFonts w:cs="Arial"/>
                <w:b/>
                <w:bCs/>
                <w:iCs/>
                <w:sz w:val="22"/>
                <w:szCs w:val="22"/>
              </w:rPr>
            </w:pPr>
            <w:r w:rsidRPr="00381BA2">
              <w:rPr>
                <w:rFonts w:cs="Arial"/>
                <w:b/>
                <w:bCs/>
                <w:iCs/>
                <w:sz w:val="22"/>
                <w:szCs w:val="22"/>
              </w:rPr>
              <w:t>Schedule:</w:t>
            </w:r>
          </w:p>
        </w:tc>
        <w:tc>
          <w:tcPr>
            <w:tcW w:w="2311" w:type="dxa"/>
            <w:shd w:val="clear" w:color="auto" w:fill="auto"/>
            <w:vAlign w:val="center"/>
          </w:tcPr>
          <w:p w14:paraId="660BB8BE" w14:textId="7AD4F783" w:rsidR="00101C7D" w:rsidRPr="00381BA2" w:rsidRDefault="00101C7D" w:rsidP="00AF1655">
            <w:pPr>
              <w:pStyle w:val="arial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AF1655">
              <w:rPr>
                <w:rFonts w:cs="Arial"/>
                <w:b/>
                <w:bCs/>
                <w:color w:val="00B050"/>
                <w:sz w:val="22"/>
                <w:szCs w:val="22"/>
              </w:rPr>
              <w:t>GREEN</w:t>
            </w:r>
            <w:r>
              <w:rPr>
                <w:rFonts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shd w:val="pct5" w:color="auto" w:fill="auto"/>
            <w:vAlign w:val="center"/>
          </w:tcPr>
          <w:p w14:paraId="2D1147CC" w14:textId="6D75534B" w:rsidR="00101C7D" w:rsidRPr="00381BA2" w:rsidRDefault="00101C7D" w:rsidP="007F2643">
            <w:pPr>
              <w:pStyle w:val="arial"/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774" w:type="dxa"/>
            <w:shd w:val="pct5" w:color="auto" w:fill="auto"/>
            <w:vAlign w:val="center"/>
          </w:tcPr>
          <w:p w14:paraId="0AFC35C1" w14:textId="77777777" w:rsidR="00101C7D" w:rsidRPr="00381BA2" w:rsidRDefault="00101C7D" w:rsidP="007F2643">
            <w:pPr>
              <w:pStyle w:val="arial"/>
              <w:jc w:val="center"/>
              <w:rPr>
                <w:rFonts w:cs="Arial"/>
                <w:b/>
                <w:bCs/>
                <w:iCs/>
                <w:sz w:val="22"/>
                <w:szCs w:val="22"/>
              </w:rPr>
            </w:pPr>
            <w:r w:rsidRPr="00381BA2">
              <w:rPr>
                <w:rFonts w:cs="Arial"/>
                <w:b/>
                <w:bCs/>
                <w:iCs/>
                <w:sz w:val="22"/>
                <w:szCs w:val="22"/>
              </w:rPr>
              <w:t>Issues: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8A6DC06" w14:textId="5728506E" w:rsidR="00101C7D" w:rsidRPr="00381BA2" w:rsidRDefault="00101C7D" w:rsidP="007F2643">
            <w:pPr>
              <w:pStyle w:val="arial"/>
              <w:jc w:val="center"/>
              <w:rPr>
                <w:rFonts w:cs="Arial"/>
                <w:b/>
                <w:bCs/>
                <w:color w:val="FFFFFF"/>
                <w:sz w:val="22"/>
                <w:szCs w:val="22"/>
              </w:rPr>
            </w:pPr>
            <w:r w:rsidRPr="00AF1655">
              <w:rPr>
                <w:rFonts w:cs="Arial"/>
                <w:b/>
                <w:bCs/>
                <w:color w:val="00B050"/>
                <w:sz w:val="22"/>
                <w:szCs w:val="22"/>
              </w:rPr>
              <w:t>GREEN</w:t>
            </w:r>
          </w:p>
        </w:tc>
      </w:tr>
      <w:tr w:rsidR="007F2643" w:rsidRPr="00F4628C" w14:paraId="482B7A2E" w14:textId="77777777" w:rsidTr="00101C7D">
        <w:trPr>
          <w:cantSplit/>
          <w:trHeight w:val="931"/>
        </w:trPr>
        <w:tc>
          <w:tcPr>
            <w:tcW w:w="9558" w:type="dxa"/>
            <w:gridSpan w:val="6"/>
          </w:tcPr>
          <w:p w14:paraId="118C231B" w14:textId="733D3C36" w:rsidR="007F2643" w:rsidRPr="00F4628C" w:rsidRDefault="002C364C" w:rsidP="007F2643">
            <w:pPr>
              <w:pStyle w:val="arial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>
              <w:rPr>
                <w:rFonts w:cs="Arial"/>
                <w:i/>
                <w:iCs/>
                <w:color w:val="0000FF"/>
                <w:sz w:val="22"/>
                <w:szCs w:val="22"/>
              </w:rPr>
              <w:t xml:space="preserve">I showcased a pitch for my project. </w:t>
            </w:r>
            <w:r w:rsidR="00250BB9">
              <w:rPr>
                <w:rFonts w:cs="Arial"/>
                <w:i/>
                <w:iCs/>
                <w:color w:val="0000FF"/>
                <w:sz w:val="22"/>
                <w:szCs w:val="22"/>
              </w:rPr>
              <w:t xml:space="preserve">I worked on rough draft designs for my website </w:t>
            </w:r>
            <w:r w:rsidR="00612F85">
              <w:rPr>
                <w:rFonts w:cs="Arial"/>
                <w:i/>
                <w:iCs/>
                <w:color w:val="0000FF"/>
                <w:sz w:val="22"/>
                <w:szCs w:val="22"/>
              </w:rPr>
              <w:t>and have now started working on the implementation of the website using HTML, CSS, and JavaScript.</w:t>
            </w:r>
            <w:r w:rsidR="007F2643" w:rsidRPr="00F4628C">
              <w:rPr>
                <w:rFonts w:cs="Arial"/>
                <w:i/>
                <w:iCs/>
                <w:color w:val="0000FF"/>
                <w:sz w:val="22"/>
                <w:szCs w:val="22"/>
              </w:rPr>
              <w:t xml:space="preserve"> </w:t>
            </w:r>
          </w:p>
        </w:tc>
      </w:tr>
    </w:tbl>
    <w:p w14:paraId="2A0CD382" w14:textId="35B55859" w:rsidR="007F2643" w:rsidRPr="00A137BC" w:rsidRDefault="006A7F61" w:rsidP="00A137BC">
      <w:pPr>
        <w:pStyle w:val="Heading2"/>
        <w:rPr>
          <w:sz w:val="24"/>
          <w:szCs w:val="24"/>
        </w:rPr>
      </w:pPr>
      <w:r w:rsidRPr="00F4628C">
        <w:rPr>
          <w:sz w:val="24"/>
          <w:szCs w:val="24"/>
        </w:rPr>
        <w:t>Project Milestone status review</w:t>
      </w:r>
    </w:p>
    <w:tbl>
      <w:tblPr>
        <w:tblW w:w="961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59"/>
        <w:gridCol w:w="789"/>
        <w:gridCol w:w="1983"/>
        <w:gridCol w:w="2649"/>
        <w:gridCol w:w="1530"/>
      </w:tblGrid>
      <w:tr w:rsidR="00101C7D" w:rsidRPr="00381BA2" w14:paraId="0F1AF70C" w14:textId="77777777" w:rsidTr="00101C7D">
        <w:tc>
          <w:tcPr>
            <w:tcW w:w="2659" w:type="dxa"/>
            <w:shd w:val="clear" w:color="auto" w:fill="F3F3F3"/>
            <w:vAlign w:val="center"/>
          </w:tcPr>
          <w:p w14:paraId="26B2FE7C" w14:textId="77777777" w:rsidR="00101C7D" w:rsidRPr="00381BA2" w:rsidRDefault="00101C7D" w:rsidP="00F4628C">
            <w:pPr>
              <w:pStyle w:val="arial"/>
              <w:ind w:left="0"/>
              <w:rPr>
                <w:rFonts w:cs="Arial"/>
                <w:b/>
                <w:bCs/>
                <w:iCs/>
                <w:sz w:val="22"/>
                <w:szCs w:val="22"/>
              </w:rPr>
            </w:pPr>
            <w:r w:rsidRPr="00381BA2">
              <w:rPr>
                <w:rFonts w:cs="Arial"/>
                <w:b/>
                <w:bCs/>
                <w:iCs/>
                <w:sz w:val="22"/>
                <w:szCs w:val="22"/>
              </w:rPr>
              <w:t>Project Milestones</w:t>
            </w:r>
          </w:p>
        </w:tc>
        <w:tc>
          <w:tcPr>
            <w:tcW w:w="789" w:type="dxa"/>
            <w:shd w:val="clear" w:color="auto" w:fill="F3F3F3"/>
            <w:vAlign w:val="center"/>
          </w:tcPr>
          <w:p w14:paraId="3BD9A9B9" w14:textId="77777777" w:rsidR="00101C7D" w:rsidRPr="00381BA2" w:rsidRDefault="00101C7D" w:rsidP="00F4628C">
            <w:pPr>
              <w:pStyle w:val="arial"/>
              <w:ind w:left="0"/>
              <w:rPr>
                <w:rFonts w:cs="Arial"/>
                <w:b/>
                <w:bCs/>
                <w:iCs/>
                <w:sz w:val="22"/>
                <w:szCs w:val="22"/>
              </w:rPr>
            </w:pPr>
            <w:r w:rsidRPr="00381BA2">
              <w:rPr>
                <w:rFonts w:cs="Arial"/>
                <w:b/>
                <w:bCs/>
                <w:iCs/>
                <w:sz w:val="22"/>
                <w:szCs w:val="22"/>
              </w:rPr>
              <w:t>Status</w:t>
            </w:r>
          </w:p>
        </w:tc>
        <w:tc>
          <w:tcPr>
            <w:tcW w:w="1983" w:type="dxa"/>
            <w:shd w:val="clear" w:color="auto" w:fill="F3F3F3"/>
            <w:vAlign w:val="center"/>
          </w:tcPr>
          <w:p w14:paraId="2850ED68" w14:textId="77777777" w:rsidR="00101C7D" w:rsidRPr="00381BA2" w:rsidRDefault="00101C7D" w:rsidP="00F4628C">
            <w:pPr>
              <w:pStyle w:val="arial"/>
              <w:ind w:left="0"/>
              <w:rPr>
                <w:rFonts w:cs="Arial"/>
                <w:b/>
                <w:bCs/>
                <w:iCs/>
                <w:sz w:val="22"/>
                <w:szCs w:val="22"/>
              </w:rPr>
            </w:pPr>
            <w:r w:rsidRPr="00381BA2">
              <w:rPr>
                <w:rFonts w:cs="Arial"/>
                <w:b/>
                <w:bCs/>
                <w:iCs/>
                <w:sz w:val="22"/>
                <w:szCs w:val="22"/>
              </w:rPr>
              <w:t>Baseline Completion Date</w:t>
            </w:r>
          </w:p>
        </w:tc>
        <w:tc>
          <w:tcPr>
            <w:tcW w:w="2649" w:type="dxa"/>
            <w:shd w:val="clear" w:color="auto" w:fill="F3F3F3"/>
            <w:vAlign w:val="center"/>
          </w:tcPr>
          <w:p w14:paraId="43B08865" w14:textId="77777777" w:rsidR="00101C7D" w:rsidRPr="00381BA2" w:rsidRDefault="00101C7D" w:rsidP="00F4628C">
            <w:pPr>
              <w:pStyle w:val="arial"/>
              <w:ind w:left="0"/>
              <w:rPr>
                <w:rFonts w:cs="Arial"/>
                <w:b/>
                <w:bCs/>
                <w:iCs/>
                <w:sz w:val="22"/>
                <w:szCs w:val="22"/>
              </w:rPr>
            </w:pPr>
            <w:r w:rsidRPr="00381BA2">
              <w:rPr>
                <w:rFonts w:cs="Arial"/>
                <w:b/>
                <w:bCs/>
                <w:iCs/>
                <w:sz w:val="22"/>
                <w:szCs w:val="22"/>
              </w:rPr>
              <w:t>Expected Completion Date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66D6DD2" w14:textId="77777777" w:rsidR="00101C7D" w:rsidRPr="00381BA2" w:rsidRDefault="00101C7D" w:rsidP="00F4628C">
            <w:pPr>
              <w:pStyle w:val="arial"/>
              <w:ind w:left="0"/>
              <w:rPr>
                <w:rFonts w:cs="Arial"/>
                <w:b/>
                <w:bCs/>
                <w:iCs/>
                <w:sz w:val="22"/>
                <w:szCs w:val="22"/>
              </w:rPr>
            </w:pPr>
            <w:r w:rsidRPr="00381BA2">
              <w:rPr>
                <w:rFonts w:cs="Arial"/>
                <w:b/>
                <w:bCs/>
                <w:iCs/>
                <w:sz w:val="22"/>
                <w:szCs w:val="22"/>
              </w:rPr>
              <w:t>Issues Exist (Yes/No)</w:t>
            </w:r>
          </w:p>
        </w:tc>
      </w:tr>
      <w:tr w:rsidR="00101C7D" w:rsidRPr="00F4628C" w14:paraId="5DF3ECC1" w14:textId="77777777" w:rsidTr="00101C7D">
        <w:trPr>
          <w:trHeight w:val="440"/>
        </w:trPr>
        <w:tc>
          <w:tcPr>
            <w:tcW w:w="2659" w:type="dxa"/>
          </w:tcPr>
          <w:p w14:paraId="21E94B67" w14:textId="7E8CA3AD" w:rsidR="00101C7D" w:rsidRPr="00F4628C" w:rsidRDefault="00214AC5" w:rsidP="006820DB">
            <w:pPr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i/>
                <w:iCs/>
                <w:color w:val="0000FF"/>
                <w:sz w:val="22"/>
                <w:szCs w:val="22"/>
              </w:rPr>
              <w:t>Civs</w:t>
            </w:r>
            <w:proofErr w:type="spellEnd"/>
            <w:r>
              <w:rPr>
                <w:rFonts w:cs="Arial"/>
                <w:i/>
                <w:iCs/>
                <w:color w:val="0000FF"/>
                <w:sz w:val="22"/>
                <w:szCs w:val="22"/>
              </w:rPr>
              <w:t xml:space="preserve"> and Victory Types</w:t>
            </w:r>
          </w:p>
        </w:tc>
        <w:tc>
          <w:tcPr>
            <w:tcW w:w="789" w:type="dxa"/>
            <w:vAlign w:val="center"/>
          </w:tcPr>
          <w:p w14:paraId="0DFE6B7D" w14:textId="56793E4D" w:rsidR="00101C7D" w:rsidRPr="00F4628C" w:rsidRDefault="00214AC5" w:rsidP="00EC3081">
            <w:pPr>
              <w:pStyle w:val="arial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Not done</w:t>
            </w:r>
          </w:p>
        </w:tc>
        <w:tc>
          <w:tcPr>
            <w:tcW w:w="1983" w:type="dxa"/>
          </w:tcPr>
          <w:p w14:paraId="746E4F4F" w14:textId="77777777" w:rsidR="00101C7D" w:rsidRPr="00F4628C" w:rsidRDefault="00101C7D" w:rsidP="00EC3081">
            <w:pPr>
              <w:pStyle w:val="arial"/>
              <w:rPr>
                <w:rFonts w:cs="Arial"/>
                <w:sz w:val="22"/>
                <w:szCs w:val="22"/>
              </w:rPr>
            </w:pPr>
          </w:p>
        </w:tc>
        <w:tc>
          <w:tcPr>
            <w:tcW w:w="2649" w:type="dxa"/>
            <w:vAlign w:val="center"/>
          </w:tcPr>
          <w:p w14:paraId="46E56CAE" w14:textId="019D02B6" w:rsidR="00101C7D" w:rsidRPr="00F4628C" w:rsidRDefault="00214AC5" w:rsidP="00EC3081">
            <w:pPr>
              <w:pStyle w:val="ari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2/12/2024</w:t>
            </w:r>
          </w:p>
        </w:tc>
        <w:tc>
          <w:tcPr>
            <w:tcW w:w="1530" w:type="dxa"/>
            <w:shd w:val="clear" w:color="auto" w:fill="FFFFFF"/>
            <w:vAlign w:val="center"/>
          </w:tcPr>
          <w:p w14:paraId="6A872719" w14:textId="0EFB4343" w:rsidR="00101C7D" w:rsidRPr="00F4628C" w:rsidRDefault="00214AC5" w:rsidP="00EC3081">
            <w:pPr>
              <w:pStyle w:val="ari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</w:t>
            </w:r>
          </w:p>
        </w:tc>
      </w:tr>
      <w:tr w:rsidR="00101C7D" w:rsidRPr="00F4628C" w14:paraId="6405E598" w14:textId="77777777" w:rsidTr="00101C7D">
        <w:trPr>
          <w:trHeight w:val="70"/>
        </w:trPr>
        <w:tc>
          <w:tcPr>
            <w:tcW w:w="2659" w:type="dxa"/>
          </w:tcPr>
          <w:p w14:paraId="1EDA0B96" w14:textId="6EFFD908" w:rsidR="00101C7D" w:rsidRPr="00F4628C" w:rsidRDefault="00DA224E" w:rsidP="00EC3081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i/>
                <w:iCs/>
                <w:color w:val="0000FF"/>
                <w:sz w:val="22"/>
                <w:szCs w:val="22"/>
              </w:rPr>
              <w:t xml:space="preserve">Classes for </w:t>
            </w:r>
            <w:proofErr w:type="spellStart"/>
            <w:r>
              <w:rPr>
                <w:rFonts w:cs="Arial"/>
                <w:i/>
                <w:iCs/>
                <w:color w:val="0000FF"/>
                <w:sz w:val="22"/>
                <w:szCs w:val="22"/>
              </w:rPr>
              <w:t>Civs</w:t>
            </w:r>
            <w:proofErr w:type="spellEnd"/>
          </w:p>
        </w:tc>
        <w:tc>
          <w:tcPr>
            <w:tcW w:w="789" w:type="dxa"/>
            <w:vAlign w:val="center"/>
          </w:tcPr>
          <w:p w14:paraId="2DFB2DDE" w14:textId="2322C478" w:rsidR="00101C7D" w:rsidRPr="00F4628C" w:rsidRDefault="00DA224E" w:rsidP="00EC3081">
            <w:pPr>
              <w:pStyle w:val="arial"/>
              <w:ind w:left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Not done</w:t>
            </w:r>
          </w:p>
        </w:tc>
        <w:tc>
          <w:tcPr>
            <w:tcW w:w="1983" w:type="dxa"/>
          </w:tcPr>
          <w:p w14:paraId="181B7637" w14:textId="77777777" w:rsidR="00101C7D" w:rsidRPr="00F4628C" w:rsidRDefault="00101C7D" w:rsidP="00EC3081">
            <w:pPr>
              <w:pStyle w:val="arial"/>
              <w:rPr>
                <w:rFonts w:cs="Arial"/>
                <w:sz w:val="22"/>
                <w:szCs w:val="22"/>
              </w:rPr>
            </w:pPr>
          </w:p>
        </w:tc>
        <w:tc>
          <w:tcPr>
            <w:tcW w:w="2649" w:type="dxa"/>
            <w:vAlign w:val="center"/>
          </w:tcPr>
          <w:p w14:paraId="7092EA47" w14:textId="72CF4B59" w:rsidR="00101C7D" w:rsidRPr="00F4628C" w:rsidRDefault="00DA224E" w:rsidP="00EC3081">
            <w:pPr>
              <w:pStyle w:val="ari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March 1, 2024</w:t>
            </w:r>
          </w:p>
        </w:tc>
        <w:tc>
          <w:tcPr>
            <w:tcW w:w="1530" w:type="dxa"/>
            <w:shd w:val="clear" w:color="auto" w:fill="FFFFFF"/>
            <w:vAlign w:val="center"/>
          </w:tcPr>
          <w:p w14:paraId="4F329EE0" w14:textId="7F192BCA" w:rsidR="00101C7D" w:rsidRPr="00F4628C" w:rsidRDefault="00DA224E" w:rsidP="00EC3081">
            <w:pPr>
              <w:pStyle w:val="arial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No</w:t>
            </w:r>
          </w:p>
        </w:tc>
      </w:tr>
      <w:tr w:rsidR="00101C7D" w:rsidRPr="00F4628C" w14:paraId="05220B01" w14:textId="77777777" w:rsidTr="00101C7D">
        <w:trPr>
          <w:trHeight w:val="70"/>
        </w:trPr>
        <w:tc>
          <w:tcPr>
            <w:tcW w:w="2659" w:type="dxa"/>
          </w:tcPr>
          <w:p w14:paraId="7FB4EE50" w14:textId="5B50FE9D" w:rsidR="00101C7D" w:rsidRPr="00F4628C" w:rsidRDefault="00101C7D" w:rsidP="00EC3081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789" w:type="dxa"/>
            <w:vAlign w:val="center"/>
          </w:tcPr>
          <w:p w14:paraId="5B2780D3" w14:textId="77777777" w:rsidR="00101C7D" w:rsidRPr="00F4628C" w:rsidRDefault="00101C7D" w:rsidP="00EC3081">
            <w:pPr>
              <w:pStyle w:val="arial"/>
              <w:ind w:left="0"/>
              <w:rPr>
                <w:rFonts w:cs="Arial"/>
                <w:sz w:val="22"/>
                <w:szCs w:val="22"/>
              </w:rPr>
            </w:pPr>
          </w:p>
        </w:tc>
        <w:tc>
          <w:tcPr>
            <w:tcW w:w="1983" w:type="dxa"/>
          </w:tcPr>
          <w:p w14:paraId="158611F8" w14:textId="77777777" w:rsidR="00101C7D" w:rsidRPr="00F4628C" w:rsidRDefault="00101C7D" w:rsidP="00EC3081">
            <w:pPr>
              <w:pStyle w:val="arial"/>
              <w:rPr>
                <w:rFonts w:cs="Arial"/>
                <w:sz w:val="22"/>
                <w:szCs w:val="22"/>
              </w:rPr>
            </w:pPr>
          </w:p>
        </w:tc>
        <w:tc>
          <w:tcPr>
            <w:tcW w:w="2649" w:type="dxa"/>
            <w:vAlign w:val="center"/>
          </w:tcPr>
          <w:p w14:paraId="536C1F79" w14:textId="77777777" w:rsidR="00101C7D" w:rsidRPr="00F4628C" w:rsidRDefault="00101C7D" w:rsidP="00EC3081">
            <w:pPr>
              <w:pStyle w:val="arial"/>
              <w:rPr>
                <w:rFonts w:cs="Arial"/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FFFFFF"/>
            <w:vAlign w:val="center"/>
          </w:tcPr>
          <w:p w14:paraId="760050A0" w14:textId="77777777" w:rsidR="00101C7D" w:rsidRPr="00F4628C" w:rsidRDefault="00101C7D" w:rsidP="00EC3081">
            <w:pPr>
              <w:pStyle w:val="arial"/>
              <w:rPr>
                <w:rFonts w:cs="Arial"/>
                <w:sz w:val="22"/>
                <w:szCs w:val="22"/>
              </w:rPr>
            </w:pPr>
          </w:p>
        </w:tc>
      </w:tr>
      <w:tr w:rsidR="00101C7D" w:rsidRPr="00F4628C" w14:paraId="0878069C" w14:textId="77777777" w:rsidTr="00101C7D">
        <w:trPr>
          <w:trHeight w:val="70"/>
        </w:trPr>
        <w:tc>
          <w:tcPr>
            <w:tcW w:w="2659" w:type="dxa"/>
          </w:tcPr>
          <w:p w14:paraId="385465D8" w14:textId="77777777" w:rsidR="00101C7D" w:rsidRDefault="00101C7D" w:rsidP="00EC3081">
            <w:pPr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</w:p>
        </w:tc>
        <w:tc>
          <w:tcPr>
            <w:tcW w:w="789" w:type="dxa"/>
            <w:vAlign w:val="center"/>
          </w:tcPr>
          <w:p w14:paraId="18D3E112" w14:textId="77777777" w:rsidR="00101C7D" w:rsidRPr="00F4628C" w:rsidRDefault="00101C7D" w:rsidP="00EC3081">
            <w:pPr>
              <w:pStyle w:val="arial"/>
              <w:ind w:left="0"/>
              <w:rPr>
                <w:rFonts w:cs="Arial"/>
                <w:sz w:val="22"/>
                <w:szCs w:val="22"/>
              </w:rPr>
            </w:pPr>
          </w:p>
        </w:tc>
        <w:tc>
          <w:tcPr>
            <w:tcW w:w="1983" w:type="dxa"/>
          </w:tcPr>
          <w:p w14:paraId="136E1B9A" w14:textId="77777777" w:rsidR="00101C7D" w:rsidRPr="00F4628C" w:rsidRDefault="00101C7D" w:rsidP="00EC3081">
            <w:pPr>
              <w:pStyle w:val="arial"/>
              <w:rPr>
                <w:rFonts w:cs="Arial"/>
                <w:sz w:val="22"/>
                <w:szCs w:val="22"/>
              </w:rPr>
            </w:pPr>
          </w:p>
        </w:tc>
        <w:tc>
          <w:tcPr>
            <w:tcW w:w="2649" w:type="dxa"/>
            <w:vAlign w:val="center"/>
          </w:tcPr>
          <w:p w14:paraId="02258EEF" w14:textId="77777777" w:rsidR="00101C7D" w:rsidRPr="00F4628C" w:rsidRDefault="00101C7D" w:rsidP="00EC3081">
            <w:pPr>
              <w:pStyle w:val="arial"/>
              <w:rPr>
                <w:rFonts w:cs="Arial"/>
                <w:sz w:val="22"/>
                <w:szCs w:val="22"/>
              </w:rPr>
            </w:pPr>
          </w:p>
        </w:tc>
        <w:tc>
          <w:tcPr>
            <w:tcW w:w="1530" w:type="dxa"/>
            <w:shd w:val="clear" w:color="auto" w:fill="FFFFFF"/>
            <w:vAlign w:val="center"/>
          </w:tcPr>
          <w:p w14:paraId="75E90BD6" w14:textId="77777777" w:rsidR="00101C7D" w:rsidRPr="00F4628C" w:rsidRDefault="00101C7D" w:rsidP="00EC3081">
            <w:pPr>
              <w:pStyle w:val="arial"/>
              <w:rPr>
                <w:rFonts w:cs="Arial"/>
                <w:sz w:val="22"/>
                <w:szCs w:val="22"/>
              </w:rPr>
            </w:pPr>
          </w:p>
        </w:tc>
      </w:tr>
    </w:tbl>
    <w:p w14:paraId="7FA24E6F" w14:textId="77777777" w:rsidR="00381BA2" w:rsidRPr="007F2643" w:rsidRDefault="00381BA2" w:rsidP="007F2643">
      <w:pPr>
        <w:spacing w:before="0" w:after="0" w:line="240" w:lineRule="auto"/>
        <w:rPr>
          <w:sz w:val="16"/>
          <w:szCs w:val="16"/>
        </w:rPr>
      </w:pPr>
    </w:p>
    <w:p w14:paraId="10A7E845" w14:textId="77777777" w:rsidR="006A7F61" w:rsidRPr="00F4628C" w:rsidRDefault="00381BA2" w:rsidP="006A7F61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status of planned activities</w:t>
      </w:r>
    </w:p>
    <w:p w14:paraId="148660EE" w14:textId="77777777" w:rsidR="006A7F61" w:rsidRPr="00F4628C" w:rsidRDefault="006A7F61" w:rsidP="007F2643">
      <w:pPr>
        <w:spacing w:before="0" w:after="0" w:line="240" w:lineRule="auto"/>
        <w:rPr>
          <w:sz w:val="16"/>
          <w:szCs w:val="16"/>
        </w:rPr>
      </w:pP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40"/>
      </w:tblGrid>
      <w:tr w:rsidR="006A7F61" w:rsidRPr="00F4628C" w14:paraId="1FC06605" w14:textId="77777777" w:rsidTr="00EC3081">
        <w:trPr>
          <w:cantSplit/>
          <w:trHeight w:val="70"/>
        </w:trPr>
        <w:tc>
          <w:tcPr>
            <w:tcW w:w="9640" w:type="dxa"/>
            <w:shd w:val="clear" w:color="auto" w:fill="F3F3F3"/>
            <w:vAlign w:val="bottom"/>
          </w:tcPr>
          <w:p w14:paraId="02415757" w14:textId="77777777" w:rsidR="006A7F61" w:rsidRPr="00F4628C" w:rsidRDefault="006A7F61" w:rsidP="006A7F61">
            <w:pPr>
              <w:pStyle w:val="arial"/>
              <w:ind w:left="0"/>
              <w:rPr>
                <w:rFonts w:cs="Arial"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Planned accomplishments in this period:</w:t>
            </w:r>
          </w:p>
        </w:tc>
      </w:tr>
      <w:tr w:rsidR="006A7F61" w:rsidRPr="00F4628C" w14:paraId="04B53D08" w14:textId="77777777" w:rsidTr="00F4628C">
        <w:trPr>
          <w:cantSplit/>
          <w:trHeight w:val="812"/>
        </w:trPr>
        <w:tc>
          <w:tcPr>
            <w:tcW w:w="9640" w:type="dxa"/>
          </w:tcPr>
          <w:p w14:paraId="33169740" w14:textId="7D58BD8D" w:rsidR="00A137BC" w:rsidRPr="00A137BC" w:rsidRDefault="00A137BC" w:rsidP="00A137BC">
            <w:pPr>
              <w:pStyle w:val="arial"/>
              <w:numPr>
                <w:ilvl w:val="0"/>
                <w:numId w:val="46"/>
              </w:numPr>
              <w:tabs>
                <w:tab w:val="clear" w:pos="360"/>
                <w:tab w:val="num" w:pos="237"/>
              </w:tabs>
              <w:ind w:left="162" w:hanging="162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>
              <w:rPr>
                <w:rFonts w:cs="Arial"/>
                <w:i/>
                <w:iCs/>
                <w:color w:val="0000FF"/>
                <w:sz w:val="22"/>
                <w:szCs w:val="22"/>
              </w:rPr>
              <w:t>Design for website</w:t>
            </w:r>
          </w:p>
        </w:tc>
      </w:tr>
    </w:tbl>
    <w:p w14:paraId="37F31A06" w14:textId="77777777" w:rsidR="007F2643" w:rsidRPr="00F4628C" w:rsidRDefault="007F2643" w:rsidP="007F2643">
      <w:pPr>
        <w:spacing w:before="0" w:after="0" w:line="240" w:lineRule="auto"/>
        <w:rPr>
          <w:sz w:val="16"/>
          <w:szCs w:val="16"/>
        </w:rPr>
      </w:pP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40"/>
      </w:tblGrid>
      <w:tr w:rsidR="006A7F61" w:rsidRPr="00F4628C" w14:paraId="4533B74B" w14:textId="77777777" w:rsidTr="00EC3081">
        <w:trPr>
          <w:cantSplit/>
          <w:trHeight w:val="70"/>
        </w:trPr>
        <w:tc>
          <w:tcPr>
            <w:tcW w:w="9640" w:type="dxa"/>
            <w:shd w:val="clear" w:color="auto" w:fill="F3F3F3"/>
            <w:vAlign w:val="bottom"/>
          </w:tcPr>
          <w:p w14:paraId="043A21EA" w14:textId="77777777" w:rsidR="006A7F61" w:rsidRPr="00F4628C" w:rsidRDefault="006A7F61" w:rsidP="00EC3081">
            <w:pPr>
              <w:pStyle w:val="arial"/>
              <w:ind w:left="0"/>
              <w:rPr>
                <w:rFonts w:cs="Arial"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Planned but not accomplished:</w:t>
            </w:r>
          </w:p>
        </w:tc>
      </w:tr>
      <w:tr w:rsidR="006A7F61" w:rsidRPr="00F4628C" w14:paraId="136BC21B" w14:textId="77777777" w:rsidTr="00F4628C">
        <w:trPr>
          <w:cantSplit/>
          <w:trHeight w:val="826"/>
        </w:trPr>
        <w:tc>
          <w:tcPr>
            <w:tcW w:w="9640" w:type="dxa"/>
          </w:tcPr>
          <w:p w14:paraId="19CD9B97" w14:textId="77777777" w:rsidR="006A7F61" w:rsidRDefault="00A137BC" w:rsidP="00381BA2">
            <w:pPr>
              <w:pStyle w:val="arial"/>
              <w:numPr>
                <w:ilvl w:val="0"/>
                <w:numId w:val="46"/>
              </w:numPr>
              <w:tabs>
                <w:tab w:val="clear" w:pos="360"/>
                <w:tab w:val="num" w:pos="237"/>
              </w:tabs>
              <w:ind w:left="162" w:hanging="162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>
              <w:rPr>
                <w:rFonts w:cs="Arial"/>
                <w:i/>
                <w:iCs/>
                <w:color w:val="0000FF"/>
                <w:sz w:val="22"/>
                <w:szCs w:val="22"/>
              </w:rPr>
              <w:lastRenderedPageBreak/>
              <w:t xml:space="preserve">Create grid of </w:t>
            </w:r>
            <w:proofErr w:type="spellStart"/>
            <w:r>
              <w:rPr>
                <w:rFonts w:cs="Arial"/>
                <w:i/>
                <w:iCs/>
                <w:color w:val="0000FF"/>
                <w:sz w:val="22"/>
                <w:szCs w:val="22"/>
              </w:rPr>
              <w:t>civs</w:t>
            </w:r>
            <w:proofErr w:type="spellEnd"/>
          </w:p>
          <w:p w14:paraId="6C0B954E" w14:textId="27195162" w:rsidR="00A137BC" w:rsidRPr="00F4628C" w:rsidRDefault="00A137BC" w:rsidP="00381BA2">
            <w:pPr>
              <w:pStyle w:val="arial"/>
              <w:numPr>
                <w:ilvl w:val="0"/>
                <w:numId w:val="46"/>
              </w:numPr>
              <w:tabs>
                <w:tab w:val="clear" w:pos="360"/>
                <w:tab w:val="num" w:pos="237"/>
              </w:tabs>
              <w:ind w:left="162" w:hanging="162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>
              <w:rPr>
                <w:rFonts w:cs="Arial"/>
                <w:i/>
                <w:iCs/>
                <w:color w:val="0000FF"/>
                <w:sz w:val="22"/>
                <w:szCs w:val="22"/>
              </w:rPr>
              <w:t>Create row of victory types</w:t>
            </w:r>
          </w:p>
        </w:tc>
      </w:tr>
    </w:tbl>
    <w:p w14:paraId="28024786" w14:textId="77777777" w:rsidR="006A7F61" w:rsidRPr="00F4628C" w:rsidRDefault="006A7F61" w:rsidP="007F2643">
      <w:pPr>
        <w:spacing w:before="0" w:after="0" w:line="240" w:lineRule="auto"/>
        <w:rPr>
          <w:sz w:val="16"/>
          <w:szCs w:val="16"/>
        </w:rPr>
      </w:pP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40"/>
      </w:tblGrid>
      <w:tr w:rsidR="006A7F61" w:rsidRPr="00F4628C" w14:paraId="6698036A" w14:textId="77777777" w:rsidTr="006A7F61">
        <w:trPr>
          <w:cantSplit/>
          <w:trHeight w:val="70"/>
        </w:trPr>
        <w:tc>
          <w:tcPr>
            <w:tcW w:w="9640" w:type="dxa"/>
            <w:shd w:val="clear" w:color="auto" w:fill="F3F3F3"/>
            <w:vAlign w:val="bottom"/>
          </w:tcPr>
          <w:p w14:paraId="7A7E9E9E" w14:textId="77777777" w:rsidR="006A7F61" w:rsidRPr="00F4628C" w:rsidRDefault="006A7F61" w:rsidP="002A78D4">
            <w:pPr>
              <w:pStyle w:val="arial"/>
              <w:ind w:left="0"/>
              <w:rPr>
                <w:rFonts w:cs="Arial"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 xml:space="preserve">Planned </w:t>
            </w:r>
            <w:r w:rsidR="002A78D4"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actions for the next period:</w:t>
            </w:r>
          </w:p>
        </w:tc>
      </w:tr>
      <w:tr w:rsidR="006A7F61" w:rsidRPr="00F4628C" w14:paraId="40342A47" w14:textId="77777777" w:rsidTr="00F4628C">
        <w:trPr>
          <w:cantSplit/>
          <w:trHeight w:val="839"/>
        </w:trPr>
        <w:tc>
          <w:tcPr>
            <w:tcW w:w="9640" w:type="dxa"/>
          </w:tcPr>
          <w:p w14:paraId="70C7E8A0" w14:textId="0B937894" w:rsidR="006A7F61" w:rsidRPr="00F4628C" w:rsidRDefault="00A137BC" w:rsidP="00381BA2">
            <w:pPr>
              <w:pStyle w:val="arial"/>
              <w:numPr>
                <w:ilvl w:val="0"/>
                <w:numId w:val="46"/>
              </w:numPr>
              <w:tabs>
                <w:tab w:val="clear" w:pos="360"/>
                <w:tab w:val="num" w:pos="237"/>
              </w:tabs>
              <w:ind w:left="162" w:hanging="162"/>
              <w:rPr>
                <w:rFonts w:cs="Arial"/>
                <w:i/>
                <w:iCs/>
                <w:color w:val="0000FF"/>
                <w:sz w:val="22"/>
                <w:szCs w:val="22"/>
              </w:rPr>
            </w:pPr>
            <w:r>
              <w:rPr>
                <w:rFonts w:cs="Arial"/>
                <w:i/>
                <w:iCs/>
                <w:color w:val="0000FF"/>
                <w:sz w:val="22"/>
                <w:szCs w:val="22"/>
              </w:rPr>
              <w:t xml:space="preserve">Create functionality for the victory types and </w:t>
            </w:r>
            <w:proofErr w:type="spellStart"/>
            <w:r>
              <w:rPr>
                <w:rFonts w:cs="Arial"/>
                <w:i/>
                <w:iCs/>
                <w:color w:val="0000FF"/>
                <w:sz w:val="22"/>
                <w:szCs w:val="22"/>
              </w:rPr>
              <w:t>civs</w:t>
            </w:r>
            <w:proofErr w:type="spellEnd"/>
            <w:r>
              <w:rPr>
                <w:rFonts w:cs="Arial"/>
                <w:i/>
                <w:iCs/>
                <w:color w:val="0000FF"/>
                <w:sz w:val="22"/>
                <w:szCs w:val="22"/>
              </w:rPr>
              <w:t xml:space="preserve"> on the front page</w:t>
            </w:r>
          </w:p>
        </w:tc>
      </w:tr>
    </w:tbl>
    <w:p w14:paraId="2C46ABDA" w14:textId="77777777" w:rsidR="002A78D4" w:rsidRPr="00F4628C" w:rsidRDefault="002A78D4" w:rsidP="007F2643">
      <w:pPr>
        <w:spacing w:line="240" w:lineRule="auto"/>
        <w:rPr>
          <w:sz w:val="16"/>
          <w:szCs w:val="16"/>
        </w:rPr>
      </w:pPr>
    </w:p>
    <w:p w14:paraId="401C69EF" w14:textId="52B58F81" w:rsidR="007F2643" w:rsidRPr="00A137BC" w:rsidRDefault="002A78D4" w:rsidP="00A137BC">
      <w:pPr>
        <w:pStyle w:val="Heading2"/>
        <w:rPr>
          <w:sz w:val="24"/>
          <w:szCs w:val="24"/>
        </w:rPr>
      </w:pPr>
      <w:r w:rsidRPr="00F4628C">
        <w:rPr>
          <w:sz w:val="24"/>
          <w:szCs w:val="24"/>
        </w:rPr>
        <w:t>Project issues summary</w: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6"/>
        <w:gridCol w:w="1024"/>
        <w:gridCol w:w="2865"/>
        <w:gridCol w:w="2572"/>
        <w:gridCol w:w="2553"/>
      </w:tblGrid>
      <w:tr w:rsidR="007F2643" w:rsidRPr="00F4628C" w14:paraId="15BEFEAF" w14:textId="77777777" w:rsidTr="00616E8C">
        <w:tc>
          <w:tcPr>
            <w:tcW w:w="626" w:type="dxa"/>
            <w:shd w:val="clear" w:color="auto" w:fill="F3F3F3"/>
            <w:vAlign w:val="center"/>
          </w:tcPr>
          <w:p w14:paraId="1D18D43C" w14:textId="77777777" w:rsidR="007F2643" w:rsidRPr="00F4628C" w:rsidRDefault="007F2643" w:rsidP="00EC3081">
            <w:pPr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ID</w:t>
            </w:r>
          </w:p>
        </w:tc>
        <w:tc>
          <w:tcPr>
            <w:tcW w:w="1024" w:type="dxa"/>
            <w:shd w:val="clear" w:color="auto" w:fill="F3F3F3"/>
            <w:vAlign w:val="center"/>
          </w:tcPr>
          <w:p w14:paraId="5C92D68A" w14:textId="77777777" w:rsidR="007F2643" w:rsidRPr="00F4628C" w:rsidRDefault="007F2643" w:rsidP="00EC3081">
            <w:pPr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Priority</w:t>
            </w:r>
          </w:p>
        </w:tc>
        <w:tc>
          <w:tcPr>
            <w:tcW w:w="2865" w:type="dxa"/>
            <w:shd w:val="clear" w:color="auto" w:fill="F3F3F3"/>
            <w:vAlign w:val="center"/>
          </w:tcPr>
          <w:p w14:paraId="083D56AF" w14:textId="77777777" w:rsidR="007F2643" w:rsidRPr="00F4628C" w:rsidRDefault="007F2643" w:rsidP="00EC3081">
            <w:pPr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Issue Description</w:t>
            </w:r>
          </w:p>
        </w:tc>
        <w:tc>
          <w:tcPr>
            <w:tcW w:w="2572" w:type="dxa"/>
            <w:shd w:val="clear" w:color="auto" w:fill="F3F3F3"/>
            <w:vAlign w:val="center"/>
          </w:tcPr>
          <w:p w14:paraId="3433364A" w14:textId="77777777" w:rsidR="007F2643" w:rsidRPr="00F4628C" w:rsidRDefault="007F2643" w:rsidP="00EC3081">
            <w:pPr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 xml:space="preserve">Impact Summary (Milestone, Schedule Scope, Resources, Space…) </w:t>
            </w:r>
          </w:p>
        </w:tc>
        <w:tc>
          <w:tcPr>
            <w:tcW w:w="2553" w:type="dxa"/>
            <w:shd w:val="clear" w:color="auto" w:fill="F3F3F3"/>
            <w:vAlign w:val="center"/>
          </w:tcPr>
          <w:p w14:paraId="2BB68FFF" w14:textId="77777777" w:rsidR="007F2643" w:rsidRPr="00F4628C" w:rsidRDefault="007F2643" w:rsidP="00EC3081">
            <w:pPr>
              <w:jc w:val="center"/>
              <w:rPr>
                <w:rFonts w:cs="Arial"/>
                <w:b/>
                <w:bCs/>
                <w:i/>
                <w:iCs/>
                <w:sz w:val="22"/>
                <w:szCs w:val="22"/>
              </w:rPr>
            </w:pPr>
            <w:r w:rsidRPr="00F4628C">
              <w:rPr>
                <w:rFonts w:cs="Arial"/>
                <w:b/>
                <w:bCs/>
                <w:i/>
                <w:iCs/>
                <w:sz w:val="22"/>
                <w:szCs w:val="22"/>
              </w:rPr>
              <w:t>Action Steps</w:t>
            </w:r>
          </w:p>
        </w:tc>
      </w:tr>
      <w:tr w:rsidR="007F2643" w:rsidRPr="00F4628C" w14:paraId="22AEBED9" w14:textId="77777777" w:rsidTr="00616E8C">
        <w:trPr>
          <w:trHeight w:val="70"/>
        </w:trPr>
        <w:tc>
          <w:tcPr>
            <w:tcW w:w="626" w:type="dxa"/>
          </w:tcPr>
          <w:p w14:paraId="17C2E157" w14:textId="77777777" w:rsidR="007F2643" w:rsidRPr="00F4628C" w:rsidRDefault="007F2643" w:rsidP="00EC3081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024" w:type="dxa"/>
          </w:tcPr>
          <w:p w14:paraId="2A4B8818" w14:textId="77777777" w:rsidR="007F2643" w:rsidRPr="00F4628C" w:rsidRDefault="007F2643" w:rsidP="00EC3081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865" w:type="dxa"/>
          </w:tcPr>
          <w:p w14:paraId="2EB0D11E" w14:textId="77777777" w:rsidR="007F2643" w:rsidRPr="00F4628C" w:rsidRDefault="007F2643" w:rsidP="00EC3081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572" w:type="dxa"/>
          </w:tcPr>
          <w:p w14:paraId="505341EA" w14:textId="77777777" w:rsidR="007F2643" w:rsidRPr="00F4628C" w:rsidRDefault="007F2643" w:rsidP="00EC3081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553" w:type="dxa"/>
          </w:tcPr>
          <w:p w14:paraId="25149BEE" w14:textId="77777777" w:rsidR="007F2643" w:rsidRPr="00F4628C" w:rsidRDefault="007F2643" w:rsidP="00EC3081">
            <w:pPr>
              <w:rPr>
                <w:rFonts w:cs="Arial"/>
                <w:sz w:val="22"/>
                <w:szCs w:val="22"/>
              </w:rPr>
            </w:pPr>
          </w:p>
        </w:tc>
      </w:tr>
      <w:tr w:rsidR="007F2643" w:rsidRPr="00F4628C" w14:paraId="7C7450AB" w14:textId="77777777" w:rsidTr="00616E8C">
        <w:trPr>
          <w:trHeight w:val="218"/>
        </w:trPr>
        <w:tc>
          <w:tcPr>
            <w:tcW w:w="626" w:type="dxa"/>
            <w:tcBorders>
              <w:bottom w:val="single" w:sz="4" w:space="0" w:color="auto"/>
            </w:tcBorders>
          </w:tcPr>
          <w:p w14:paraId="24DC45F4" w14:textId="77777777" w:rsidR="007F2643" w:rsidRPr="00F4628C" w:rsidRDefault="007F2643" w:rsidP="00EC3081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024" w:type="dxa"/>
            <w:tcBorders>
              <w:bottom w:val="single" w:sz="4" w:space="0" w:color="auto"/>
            </w:tcBorders>
          </w:tcPr>
          <w:p w14:paraId="3174612E" w14:textId="77777777" w:rsidR="007F2643" w:rsidRPr="00F4628C" w:rsidRDefault="007F2643" w:rsidP="00EC3081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865" w:type="dxa"/>
            <w:tcBorders>
              <w:bottom w:val="single" w:sz="4" w:space="0" w:color="auto"/>
            </w:tcBorders>
          </w:tcPr>
          <w:p w14:paraId="58C0FCBF" w14:textId="77777777" w:rsidR="007F2643" w:rsidRPr="00F4628C" w:rsidRDefault="007F2643" w:rsidP="00EC3081">
            <w:pPr>
              <w:pStyle w:val="BalloonTex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572" w:type="dxa"/>
            <w:tcBorders>
              <w:bottom w:val="single" w:sz="4" w:space="0" w:color="auto"/>
            </w:tcBorders>
          </w:tcPr>
          <w:p w14:paraId="7EAD1FD2" w14:textId="77777777" w:rsidR="007F2643" w:rsidRPr="00F4628C" w:rsidRDefault="007F2643" w:rsidP="00EC3081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2553" w:type="dxa"/>
            <w:tcBorders>
              <w:bottom w:val="single" w:sz="4" w:space="0" w:color="auto"/>
            </w:tcBorders>
          </w:tcPr>
          <w:p w14:paraId="52AAC5D5" w14:textId="77777777" w:rsidR="007F2643" w:rsidRPr="00F4628C" w:rsidRDefault="007F2643" w:rsidP="00EC3081">
            <w:pPr>
              <w:pStyle w:val="CommentText"/>
              <w:rPr>
                <w:rFonts w:cs="Arial"/>
                <w:sz w:val="22"/>
                <w:szCs w:val="22"/>
              </w:rPr>
            </w:pPr>
          </w:p>
        </w:tc>
      </w:tr>
    </w:tbl>
    <w:p w14:paraId="229F4D8E" w14:textId="77777777" w:rsidR="00111DF2" w:rsidRPr="00F4628C" w:rsidRDefault="00111DF2" w:rsidP="00B8182B"/>
    <w:sectPr w:rsidR="00111DF2" w:rsidRPr="00F4628C" w:rsidSect="00931DEA">
      <w:footerReference w:type="default" r:id="rId8"/>
      <w:footerReference w:type="first" r:id="rId9"/>
      <w:pgSz w:w="12240" w:h="15840" w:code="1"/>
      <w:pgMar w:top="720" w:right="1440" w:bottom="720" w:left="1440" w:header="72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AC570" w14:textId="77777777" w:rsidR="00931DEA" w:rsidRDefault="00931DEA">
      <w:r>
        <w:separator/>
      </w:r>
    </w:p>
  </w:endnote>
  <w:endnote w:type="continuationSeparator" w:id="0">
    <w:p w14:paraId="2F621D9A" w14:textId="77777777" w:rsidR="00931DEA" w:rsidRDefault="00931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">
    <w:altName w:val="Adobe Garamond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741D5" w14:textId="77777777" w:rsidR="006D4A5C" w:rsidRDefault="006D4A5C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B22B2">
      <w:rPr>
        <w:noProof/>
      </w:rPr>
      <w:t>3</w:t>
    </w:r>
    <w:r>
      <w:fldChar w:fldCharType="end"/>
    </w:r>
    <w:r>
      <w:t xml:space="preserve"> | </w:t>
    </w:r>
    <w:r>
      <w:rPr>
        <w:color w:val="7F7F7F"/>
        <w:spacing w:val="60"/>
      </w:rPr>
      <w:t>Page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2D9F2" w14:textId="77777777" w:rsidR="006D4A5C" w:rsidRDefault="006D4A5C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B22B2">
      <w:rPr>
        <w:noProof/>
      </w:rPr>
      <w:t>1</w:t>
    </w:r>
    <w:r>
      <w:fldChar w:fldCharType="end"/>
    </w:r>
    <w:r>
      <w:t xml:space="preserve"> | </w:t>
    </w:r>
    <w:r>
      <w:rPr>
        <w:color w:val="7F7F7F"/>
        <w:spacing w:val="60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9D5A1" w14:textId="77777777" w:rsidR="00931DEA" w:rsidRDefault="00931DEA">
      <w:r>
        <w:separator/>
      </w:r>
    </w:p>
  </w:footnote>
  <w:footnote w:type="continuationSeparator" w:id="0">
    <w:p w14:paraId="56CBA0A1" w14:textId="77777777" w:rsidR="00931DEA" w:rsidRDefault="00931D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3150"/>
    <w:multiLevelType w:val="hybridMultilevel"/>
    <w:tmpl w:val="19C2763C"/>
    <w:lvl w:ilvl="0" w:tplc="D47AEF7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0DE603C"/>
    <w:multiLevelType w:val="hybridMultilevel"/>
    <w:tmpl w:val="698202EC"/>
    <w:lvl w:ilvl="0" w:tplc="50EC08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492A42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E7AE8844">
      <w:start w:val="136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3D429A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A6A8F6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987E85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A4166A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AD05C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A52D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08347352"/>
    <w:multiLevelType w:val="hybridMultilevel"/>
    <w:tmpl w:val="BFC8D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1523D"/>
    <w:multiLevelType w:val="hybridMultilevel"/>
    <w:tmpl w:val="6EB44D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F7633"/>
    <w:multiLevelType w:val="hybridMultilevel"/>
    <w:tmpl w:val="0D1A22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9B245D"/>
    <w:multiLevelType w:val="hybridMultilevel"/>
    <w:tmpl w:val="9DE62DA4"/>
    <w:lvl w:ilvl="0" w:tplc="02D8575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54B8F"/>
    <w:multiLevelType w:val="hybridMultilevel"/>
    <w:tmpl w:val="C21A0E20"/>
    <w:lvl w:ilvl="0" w:tplc="61F0B1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106A2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446C694C">
      <w:start w:val="136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094AB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BE462E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F96C3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06A68C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DB03E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A6C667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7" w15:restartNumberingAfterBreak="0">
    <w:nsid w:val="14901441"/>
    <w:multiLevelType w:val="hybridMultilevel"/>
    <w:tmpl w:val="78606F6C"/>
    <w:lvl w:ilvl="0" w:tplc="E29866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304082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AC1654F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985EDA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D6A076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667ACC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BAF4C4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4F8C1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FA7603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8" w15:restartNumberingAfterBreak="0">
    <w:nsid w:val="15A931D7"/>
    <w:multiLevelType w:val="hybridMultilevel"/>
    <w:tmpl w:val="7CC053C2"/>
    <w:lvl w:ilvl="0" w:tplc="B134AD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E27419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5BCF2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EA6016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E5F2F2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CF2E8E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FD6CB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0BEA56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9F61E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9" w15:restartNumberingAfterBreak="0">
    <w:nsid w:val="160B650D"/>
    <w:multiLevelType w:val="hybridMultilevel"/>
    <w:tmpl w:val="FC3C3726"/>
    <w:lvl w:ilvl="0" w:tplc="217264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EAA088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318C5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C6A061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CADC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1FB48A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B448BA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9E7C8F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B7A57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0" w15:restartNumberingAfterBreak="0">
    <w:nsid w:val="1A7C4580"/>
    <w:multiLevelType w:val="hybridMultilevel"/>
    <w:tmpl w:val="6AB295AC"/>
    <w:lvl w:ilvl="0" w:tplc="7A80ED2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67E699A"/>
    <w:multiLevelType w:val="hybridMultilevel"/>
    <w:tmpl w:val="F8928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0034BC"/>
    <w:multiLevelType w:val="hybridMultilevel"/>
    <w:tmpl w:val="8202E7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1F54BF"/>
    <w:multiLevelType w:val="hybridMultilevel"/>
    <w:tmpl w:val="E200D2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A134465"/>
    <w:multiLevelType w:val="hybridMultilevel"/>
    <w:tmpl w:val="33E0A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C02525"/>
    <w:multiLevelType w:val="hybridMultilevel"/>
    <w:tmpl w:val="7C30C1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581480B"/>
    <w:multiLevelType w:val="hybridMultilevel"/>
    <w:tmpl w:val="EEB42AE8"/>
    <w:lvl w:ilvl="0" w:tplc="8AB60A78">
      <w:start w:val="1"/>
      <w:numFmt w:val="decimal"/>
      <w:pStyle w:val="rnindentednumberedlist"/>
      <w:lvlText w:val="%1."/>
      <w:lvlJc w:val="left"/>
      <w:pPr>
        <w:ind w:left="1080" w:hanging="360"/>
      </w:pPr>
      <w:rPr>
        <w:rFonts w:ascii="Trebuchet MS" w:hAnsi="Trebuchet MS" w:hint="default"/>
        <w:b/>
        <w:i w:val="0"/>
        <w:color w:val="C0504D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954020D"/>
    <w:multiLevelType w:val="hybridMultilevel"/>
    <w:tmpl w:val="ADD8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6A2D64"/>
    <w:multiLevelType w:val="hybridMultilevel"/>
    <w:tmpl w:val="DB783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38345AB"/>
    <w:multiLevelType w:val="hybridMultilevel"/>
    <w:tmpl w:val="DE3E8DA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E6AEE"/>
    <w:multiLevelType w:val="hybridMultilevel"/>
    <w:tmpl w:val="D688D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445064"/>
    <w:multiLevelType w:val="hybridMultilevel"/>
    <w:tmpl w:val="CA0CD8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7DC7A0A"/>
    <w:multiLevelType w:val="multilevel"/>
    <w:tmpl w:val="3726FDE4"/>
    <w:numStyleLink w:val="TableTextNumbered"/>
  </w:abstractNum>
  <w:abstractNum w:abstractNumId="23" w15:restartNumberingAfterBreak="0">
    <w:nsid w:val="4E87635A"/>
    <w:multiLevelType w:val="hybridMultilevel"/>
    <w:tmpl w:val="56C06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5C70F8"/>
    <w:multiLevelType w:val="hybridMultilevel"/>
    <w:tmpl w:val="41CCB738"/>
    <w:lvl w:ilvl="0" w:tplc="04090003">
      <w:start w:val="1"/>
      <w:numFmt w:val="bullet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25" w15:restartNumberingAfterBreak="0">
    <w:nsid w:val="530352ED"/>
    <w:multiLevelType w:val="hybridMultilevel"/>
    <w:tmpl w:val="2ED63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5F562B"/>
    <w:multiLevelType w:val="hybridMultilevel"/>
    <w:tmpl w:val="3A5C6E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7DB28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8B8551E"/>
    <w:multiLevelType w:val="hybridMultilevel"/>
    <w:tmpl w:val="426ECF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AFB1DD1"/>
    <w:multiLevelType w:val="multilevel"/>
    <w:tmpl w:val="3726FDE4"/>
    <w:styleLink w:val="TableTextNumbere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/>
        <w:sz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0E86879"/>
    <w:multiLevelType w:val="hybridMultilevel"/>
    <w:tmpl w:val="4CFE32CE"/>
    <w:lvl w:ilvl="0" w:tplc="F04C2C8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792D25"/>
    <w:multiLevelType w:val="hybridMultilevel"/>
    <w:tmpl w:val="EF4CD55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C623ED"/>
    <w:multiLevelType w:val="hybridMultilevel"/>
    <w:tmpl w:val="F10639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EF52D1"/>
    <w:multiLevelType w:val="hybridMultilevel"/>
    <w:tmpl w:val="D7822A6E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4" w15:restartNumberingAfterBreak="0">
    <w:nsid w:val="63784243"/>
    <w:multiLevelType w:val="hybridMultilevel"/>
    <w:tmpl w:val="3830F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B7F252F"/>
    <w:multiLevelType w:val="multilevel"/>
    <w:tmpl w:val="7C30C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F072951"/>
    <w:multiLevelType w:val="hybridMultilevel"/>
    <w:tmpl w:val="ABCC3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1A7E32"/>
    <w:multiLevelType w:val="hybridMultilevel"/>
    <w:tmpl w:val="36CCB6CE"/>
    <w:lvl w:ilvl="0" w:tplc="773CA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C06C63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B382EE34">
      <w:start w:val="136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EC38DD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70920D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D0F871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613CC7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F384B1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9B8D4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38" w15:restartNumberingAfterBreak="0">
    <w:nsid w:val="72D059CF"/>
    <w:multiLevelType w:val="hybridMultilevel"/>
    <w:tmpl w:val="3C6E94F0"/>
    <w:lvl w:ilvl="0" w:tplc="0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9" w15:restartNumberingAfterBreak="0">
    <w:nsid w:val="73FE18DD"/>
    <w:multiLevelType w:val="hybridMultilevel"/>
    <w:tmpl w:val="124A10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6CC366F"/>
    <w:multiLevelType w:val="hybridMultilevel"/>
    <w:tmpl w:val="1AC07A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5B2EB1"/>
    <w:multiLevelType w:val="multilevel"/>
    <w:tmpl w:val="AB0A42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D755466"/>
    <w:multiLevelType w:val="hybridMultilevel"/>
    <w:tmpl w:val="E0F6DCC0"/>
    <w:lvl w:ilvl="0" w:tplc="D5BE769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954661">
    <w:abstractNumId w:val="28"/>
  </w:num>
  <w:num w:numId="2" w16cid:durableId="878006722">
    <w:abstractNumId w:val="26"/>
  </w:num>
  <w:num w:numId="3" w16cid:durableId="1963338785">
    <w:abstractNumId w:val="39"/>
  </w:num>
  <w:num w:numId="4" w16cid:durableId="671298921">
    <w:abstractNumId w:val="40"/>
  </w:num>
  <w:num w:numId="5" w16cid:durableId="174273289">
    <w:abstractNumId w:val="15"/>
  </w:num>
  <w:num w:numId="6" w16cid:durableId="1041170473">
    <w:abstractNumId w:val="22"/>
  </w:num>
  <w:num w:numId="7" w16cid:durableId="2082411807">
    <w:abstractNumId w:val="29"/>
  </w:num>
  <w:num w:numId="8" w16cid:durableId="2008898936">
    <w:abstractNumId w:val="10"/>
  </w:num>
  <w:num w:numId="9" w16cid:durableId="1066874819">
    <w:abstractNumId w:val="35"/>
  </w:num>
  <w:num w:numId="10" w16cid:durableId="1135872538">
    <w:abstractNumId w:val="13"/>
  </w:num>
  <w:num w:numId="11" w16cid:durableId="1541168718">
    <w:abstractNumId w:val="0"/>
  </w:num>
  <w:num w:numId="12" w16cid:durableId="47655832">
    <w:abstractNumId w:val="33"/>
  </w:num>
  <w:num w:numId="13" w16cid:durableId="612857209">
    <w:abstractNumId w:val="12"/>
  </w:num>
  <w:num w:numId="14" w16cid:durableId="1353066998">
    <w:abstractNumId w:val="32"/>
  </w:num>
  <w:num w:numId="15" w16cid:durableId="895237534">
    <w:abstractNumId w:val="14"/>
  </w:num>
  <w:num w:numId="16" w16cid:durableId="1068839816">
    <w:abstractNumId w:val="3"/>
  </w:num>
  <w:num w:numId="17" w16cid:durableId="1368944039">
    <w:abstractNumId w:val="24"/>
  </w:num>
  <w:num w:numId="18" w16cid:durableId="367292957">
    <w:abstractNumId w:val="20"/>
  </w:num>
  <w:num w:numId="19" w16cid:durableId="2106414271">
    <w:abstractNumId w:val="1"/>
  </w:num>
  <w:num w:numId="20" w16cid:durableId="1617979271">
    <w:abstractNumId w:val="37"/>
  </w:num>
  <w:num w:numId="21" w16cid:durableId="1255474023">
    <w:abstractNumId w:val="6"/>
  </w:num>
  <w:num w:numId="22" w16cid:durableId="1967663473">
    <w:abstractNumId w:val="8"/>
  </w:num>
  <w:num w:numId="23" w16cid:durableId="236790179">
    <w:abstractNumId w:val="9"/>
  </w:num>
  <w:num w:numId="24" w16cid:durableId="328561496">
    <w:abstractNumId w:val="7"/>
  </w:num>
  <w:num w:numId="25" w16cid:durableId="56361970">
    <w:abstractNumId w:val="34"/>
  </w:num>
  <w:num w:numId="26" w16cid:durableId="994920386">
    <w:abstractNumId w:val="18"/>
  </w:num>
  <w:num w:numId="27" w16cid:durableId="1121656884">
    <w:abstractNumId w:val="4"/>
  </w:num>
  <w:num w:numId="28" w16cid:durableId="333075219">
    <w:abstractNumId w:val="21"/>
  </w:num>
  <w:num w:numId="29" w16cid:durableId="1673875993">
    <w:abstractNumId w:val="25"/>
  </w:num>
  <w:num w:numId="30" w16cid:durableId="721515611">
    <w:abstractNumId w:val="23"/>
  </w:num>
  <w:num w:numId="31" w16cid:durableId="213473564">
    <w:abstractNumId w:val="17"/>
  </w:num>
  <w:num w:numId="32" w16cid:durableId="1333021033">
    <w:abstractNumId w:val="11"/>
  </w:num>
  <w:num w:numId="33" w16cid:durableId="1588463172">
    <w:abstractNumId w:val="2"/>
  </w:num>
  <w:num w:numId="34" w16cid:durableId="1779788349">
    <w:abstractNumId w:val="30"/>
  </w:num>
  <w:num w:numId="35" w16cid:durableId="1801461021">
    <w:abstractNumId w:val="42"/>
  </w:num>
  <w:num w:numId="36" w16cid:durableId="1933513674">
    <w:abstractNumId w:val="41"/>
  </w:num>
  <w:num w:numId="37" w16cid:durableId="256906012">
    <w:abstractNumId w:val="36"/>
  </w:num>
  <w:num w:numId="38" w16cid:durableId="1839881616">
    <w:abstractNumId w:val="27"/>
  </w:num>
  <w:num w:numId="39" w16cid:durableId="55859178">
    <w:abstractNumId w:val="31"/>
  </w:num>
  <w:num w:numId="40" w16cid:durableId="1996954629">
    <w:abstractNumId w:val="38"/>
  </w:num>
  <w:num w:numId="41" w16cid:durableId="200161752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92711159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962537761">
    <w:abstractNumId w:val="5"/>
  </w:num>
  <w:num w:numId="44" w16cid:durableId="385877036">
    <w:abstractNumId w:val="16"/>
  </w:num>
  <w:num w:numId="45" w16cid:durableId="409427415">
    <w:abstractNumId w:val="16"/>
    <w:lvlOverride w:ilvl="0">
      <w:startOverride w:val="1"/>
    </w:lvlOverride>
  </w:num>
  <w:num w:numId="46" w16cid:durableId="616719065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hideSpellingErrors/>
  <w:hideGrammaticalErrors/>
  <w:activeWritingStyle w:appName="MSWord" w:lang="en-US" w:vendorID="64" w:dllVersion="6" w:nlCheck="1" w:checkStyle="0"/>
  <w:activeWritingStyle w:appName="MSWord" w:lang="en-ZA" w:vendorID="64" w:dllVersion="6" w:nlCheck="1" w:checkStyle="1"/>
  <w:activeWritingStyle w:appName="MSWord" w:lang="en-GB" w:vendorID="64" w:dllVersion="6" w:nlCheck="1" w:checkStyle="1"/>
  <w:activeWritingStyle w:appName="MSWord" w:lang="en-CA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Type w:val="letter"/>
  <w:defaultTabStop w:val="720"/>
  <w:noPunctuationKerning/>
  <w:characterSpacingControl w:val="doNotCompress"/>
  <w:hdrShapeDefaults>
    <o:shapedefaults v:ext="edit" spidmax="2050">
      <o:colormru v:ext="edit" colors="#e9ddbf,#dfddbf,#00226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2DE"/>
    <w:rsid w:val="00011B2E"/>
    <w:rsid w:val="00014EBF"/>
    <w:rsid w:val="00017B2C"/>
    <w:rsid w:val="00026C5A"/>
    <w:rsid w:val="00027910"/>
    <w:rsid w:val="00032332"/>
    <w:rsid w:val="000328AD"/>
    <w:rsid w:val="0003586A"/>
    <w:rsid w:val="00042B13"/>
    <w:rsid w:val="00043783"/>
    <w:rsid w:val="00043F1F"/>
    <w:rsid w:val="00047189"/>
    <w:rsid w:val="00052452"/>
    <w:rsid w:val="00055A19"/>
    <w:rsid w:val="000623C2"/>
    <w:rsid w:val="0006245B"/>
    <w:rsid w:val="00062D32"/>
    <w:rsid w:val="00063602"/>
    <w:rsid w:val="000703DB"/>
    <w:rsid w:val="00071A1C"/>
    <w:rsid w:val="00074138"/>
    <w:rsid w:val="00074B82"/>
    <w:rsid w:val="000760C6"/>
    <w:rsid w:val="00082E35"/>
    <w:rsid w:val="000855FF"/>
    <w:rsid w:val="000857FE"/>
    <w:rsid w:val="00085F17"/>
    <w:rsid w:val="000867C9"/>
    <w:rsid w:val="0008753E"/>
    <w:rsid w:val="00095289"/>
    <w:rsid w:val="00095947"/>
    <w:rsid w:val="000A2E10"/>
    <w:rsid w:val="000A34CF"/>
    <w:rsid w:val="000A3C67"/>
    <w:rsid w:val="000A45A4"/>
    <w:rsid w:val="000B22A6"/>
    <w:rsid w:val="000B22B2"/>
    <w:rsid w:val="000C1BDE"/>
    <w:rsid w:val="000C262D"/>
    <w:rsid w:val="000C467F"/>
    <w:rsid w:val="000C6F8C"/>
    <w:rsid w:val="000E21BD"/>
    <w:rsid w:val="000E376F"/>
    <w:rsid w:val="000E66F8"/>
    <w:rsid w:val="000F0E5D"/>
    <w:rsid w:val="000F1655"/>
    <w:rsid w:val="000F2267"/>
    <w:rsid w:val="0010036C"/>
    <w:rsid w:val="00100C81"/>
    <w:rsid w:val="00101C7D"/>
    <w:rsid w:val="00102F21"/>
    <w:rsid w:val="00105F73"/>
    <w:rsid w:val="00106B27"/>
    <w:rsid w:val="001103B4"/>
    <w:rsid w:val="00111087"/>
    <w:rsid w:val="00111DF2"/>
    <w:rsid w:val="00124BCE"/>
    <w:rsid w:val="0013301C"/>
    <w:rsid w:val="00135A31"/>
    <w:rsid w:val="00137AD2"/>
    <w:rsid w:val="00144959"/>
    <w:rsid w:val="00153183"/>
    <w:rsid w:val="001531F0"/>
    <w:rsid w:val="0015686B"/>
    <w:rsid w:val="00164B07"/>
    <w:rsid w:val="0016781B"/>
    <w:rsid w:val="00171C06"/>
    <w:rsid w:val="00173099"/>
    <w:rsid w:val="00173733"/>
    <w:rsid w:val="00180785"/>
    <w:rsid w:val="00192498"/>
    <w:rsid w:val="001927B2"/>
    <w:rsid w:val="001930BB"/>
    <w:rsid w:val="001934EA"/>
    <w:rsid w:val="001A03ED"/>
    <w:rsid w:val="001A175F"/>
    <w:rsid w:val="001A2A06"/>
    <w:rsid w:val="001C4677"/>
    <w:rsid w:val="001C46A5"/>
    <w:rsid w:val="001D2D8B"/>
    <w:rsid w:val="001D42F2"/>
    <w:rsid w:val="001D4EE6"/>
    <w:rsid w:val="001E4585"/>
    <w:rsid w:val="001E6E8F"/>
    <w:rsid w:val="001F0E58"/>
    <w:rsid w:val="001F28EA"/>
    <w:rsid w:val="0020088C"/>
    <w:rsid w:val="00201199"/>
    <w:rsid w:val="00204F1A"/>
    <w:rsid w:val="00205346"/>
    <w:rsid w:val="00207EBB"/>
    <w:rsid w:val="002115D6"/>
    <w:rsid w:val="00214AC5"/>
    <w:rsid w:val="00233748"/>
    <w:rsid w:val="002358E4"/>
    <w:rsid w:val="00235935"/>
    <w:rsid w:val="00245796"/>
    <w:rsid w:val="00250BB9"/>
    <w:rsid w:val="00253A02"/>
    <w:rsid w:val="00256382"/>
    <w:rsid w:val="00257928"/>
    <w:rsid w:val="00265895"/>
    <w:rsid w:val="00265C2C"/>
    <w:rsid w:val="002668D5"/>
    <w:rsid w:val="002735CD"/>
    <w:rsid w:val="00275F84"/>
    <w:rsid w:val="00281056"/>
    <w:rsid w:val="00284EE2"/>
    <w:rsid w:val="00290B9E"/>
    <w:rsid w:val="0029633A"/>
    <w:rsid w:val="002A28F9"/>
    <w:rsid w:val="002A78D4"/>
    <w:rsid w:val="002B3DB4"/>
    <w:rsid w:val="002B5CF1"/>
    <w:rsid w:val="002C2B7A"/>
    <w:rsid w:val="002C364C"/>
    <w:rsid w:val="002E1D8D"/>
    <w:rsid w:val="002E6293"/>
    <w:rsid w:val="002E7673"/>
    <w:rsid w:val="002E78E0"/>
    <w:rsid w:val="002F01A6"/>
    <w:rsid w:val="002F202E"/>
    <w:rsid w:val="002F2B24"/>
    <w:rsid w:val="002F47BB"/>
    <w:rsid w:val="00300207"/>
    <w:rsid w:val="00300FD5"/>
    <w:rsid w:val="003025A5"/>
    <w:rsid w:val="0030486C"/>
    <w:rsid w:val="00305616"/>
    <w:rsid w:val="00307D15"/>
    <w:rsid w:val="00310BFC"/>
    <w:rsid w:val="00311DAC"/>
    <w:rsid w:val="00316BA5"/>
    <w:rsid w:val="00321AD0"/>
    <w:rsid w:val="00321EC1"/>
    <w:rsid w:val="00324125"/>
    <w:rsid w:val="00325A60"/>
    <w:rsid w:val="0032612A"/>
    <w:rsid w:val="003270F2"/>
    <w:rsid w:val="003279C4"/>
    <w:rsid w:val="00330F3C"/>
    <w:rsid w:val="00331D80"/>
    <w:rsid w:val="00332E50"/>
    <w:rsid w:val="0034656F"/>
    <w:rsid w:val="0035759A"/>
    <w:rsid w:val="00366145"/>
    <w:rsid w:val="003818AE"/>
    <w:rsid w:val="00381BA2"/>
    <w:rsid w:val="003858A5"/>
    <w:rsid w:val="00386FC1"/>
    <w:rsid w:val="00387496"/>
    <w:rsid w:val="00387DA8"/>
    <w:rsid w:val="00390E4B"/>
    <w:rsid w:val="00394226"/>
    <w:rsid w:val="003A0FF3"/>
    <w:rsid w:val="003C04D9"/>
    <w:rsid w:val="003C216E"/>
    <w:rsid w:val="003C39D5"/>
    <w:rsid w:val="003D161F"/>
    <w:rsid w:val="003E2782"/>
    <w:rsid w:val="003E4131"/>
    <w:rsid w:val="003E41D5"/>
    <w:rsid w:val="003E7356"/>
    <w:rsid w:val="003F0069"/>
    <w:rsid w:val="003F1920"/>
    <w:rsid w:val="003F50E3"/>
    <w:rsid w:val="003F60BE"/>
    <w:rsid w:val="003F7D82"/>
    <w:rsid w:val="003F7DE7"/>
    <w:rsid w:val="00401048"/>
    <w:rsid w:val="0040621A"/>
    <w:rsid w:val="0041007D"/>
    <w:rsid w:val="00415627"/>
    <w:rsid w:val="00416316"/>
    <w:rsid w:val="004166C3"/>
    <w:rsid w:val="00423AEB"/>
    <w:rsid w:val="004302CB"/>
    <w:rsid w:val="00432556"/>
    <w:rsid w:val="004330C3"/>
    <w:rsid w:val="00435CE9"/>
    <w:rsid w:val="00440253"/>
    <w:rsid w:val="004425A3"/>
    <w:rsid w:val="00450241"/>
    <w:rsid w:val="00455577"/>
    <w:rsid w:val="0045659D"/>
    <w:rsid w:val="0046258C"/>
    <w:rsid w:val="004625BA"/>
    <w:rsid w:val="00466B91"/>
    <w:rsid w:val="004701C0"/>
    <w:rsid w:val="004813BF"/>
    <w:rsid w:val="004865B7"/>
    <w:rsid w:val="00486646"/>
    <w:rsid w:val="0048723E"/>
    <w:rsid w:val="004959B4"/>
    <w:rsid w:val="00495DB4"/>
    <w:rsid w:val="00496207"/>
    <w:rsid w:val="004A5679"/>
    <w:rsid w:val="004A6942"/>
    <w:rsid w:val="004B3758"/>
    <w:rsid w:val="004B69A1"/>
    <w:rsid w:val="004D2CE8"/>
    <w:rsid w:val="004E1099"/>
    <w:rsid w:val="004E4419"/>
    <w:rsid w:val="004E6CC1"/>
    <w:rsid w:val="004F0CC7"/>
    <w:rsid w:val="004F1714"/>
    <w:rsid w:val="004F2543"/>
    <w:rsid w:val="004F3775"/>
    <w:rsid w:val="004F6AAB"/>
    <w:rsid w:val="00500506"/>
    <w:rsid w:val="00501C7D"/>
    <w:rsid w:val="0050238E"/>
    <w:rsid w:val="0050459E"/>
    <w:rsid w:val="005049A5"/>
    <w:rsid w:val="005049EF"/>
    <w:rsid w:val="0051026C"/>
    <w:rsid w:val="00510595"/>
    <w:rsid w:val="00512451"/>
    <w:rsid w:val="00513655"/>
    <w:rsid w:val="005179E3"/>
    <w:rsid w:val="00525265"/>
    <w:rsid w:val="00525EF8"/>
    <w:rsid w:val="005336AA"/>
    <w:rsid w:val="005420F6"/>
    <w:rsid w:val="00545332"/>
    <w:rsid w:val="005470B1"/>
    <w:rsid w:val="00550119"/>
    <w:rsid w:val="005533DD"/>
    <w:rsid w:val="005626D8"/>
    <w:rsid w:val="0056384F"/>
    <w:rsid w:val="00571349"/>
    <w:rsid w:val="00572252"/>
    <w:rsid w:val="00574EAB"/>
    <w:rsid w:val="00580CC2"/>
    <w:rsid w:val="005814DD"/>
    <w:rsid w:val="00583BB9"/>
    <w:rsid w:val="00583E29"/>
    <w:rsid w:val="00586875"/>
    <w:rsid w:val="00586919"/>
    <w:rsid w:val="00592D30"/>
    <w:rsid w:val="00597BF8"/>
    <w:rsid w:val="005A4CED"/>
    <w:rsid w:val="005A522B"/>
    <w:rsid w:val="005B27F6"/>
    <w:rsid w:val="005B2FCA"/>
    <w:rsid w:val="005B5C16"/>
    <w:rsid w:val="005C1B93"/>
    <w:rsid w:val="005C1D19"/>
    <w:rsid w:val="005C2E56"/>
    <w:rsid w:val="005D0188"/>
    <w:rsid w:val="005D04FE"/>
    <w:rsid w:val="005D1D01"/>
    <w:rsid w:val="005E0DAA"/>
    <w:rsid w:val="005E1206"/>
    <w:rsid w:val="005E4AFC"/>
    <w:rsid w:val="005E5408"/>
    <w:rsid w:val="005E6C69"/>
    <w:rsid w:val="005E7A75"/>
    <w:rsid w:val="005F43CA"/>
    <w:rsid w:val="005F5E8C"/>
    <w:rsid w:val="006036B6"/>
    <w:rsid w:val="00611FF7"/>
    <w:rsid w:val="00612F85"/>
    <w:rsid w:val="00614A87"/>
    <w:rsid w:val="00616E8C"/>
    <w:rsid w:val="00621D81"/>
    <w:rsid w:val="006252A3"/>
    <w:rsid w:val="006262DE"/>
    <w:rsid w:val="0063194B"/>
    <w:rsid w:val="00631FC8"/>
    <w:rsid w:val="00635D06"/>
    <w:rsid w:val="00637554"/>
    <w:rsid w:val="006440D5"/>
    <w:rsid w:val="00646B51"/>
    <w:rsid w:val="0065079E"/>
    <w:rsid w:val="00650811"/>
    <w:rsid w:val="00653B12"/>
    <w:rsid w:val="0065444C"/>
    <w:rsid w:val="006563A1"/>
    <w:rsid w:val="00661665"/>
    <w:rsid w:val="0066256B"/>
    <w:rsid w:val="006646BE"/>
    <w:rsid w:val="006671FB"/>
    <w:rsid w:val="00667647"/>
    <w:rsid w:val="00674678"/>
    <w:rsid w:val="00676DA0"/>
    <w:rsid w:val="00677136"/>
    <w:rsid w:val="006820DB"/>
    <w:rsid w:val="0069057D"/>
    <w:rsid w:val="006908C0"/>
    <w:rsid w:val="00690FE8"/>
    <w:rsid w:val="006915C9"/>
    <w:rsid w:val="00692C06"/>
    <w:rsid w:val="006930F1"/>
    <w:rsid w:val="0069534C"/>
    <w:rsid w:val="00696993"/>
    <w:rsid w:val="006A055F"/>
    <w:rsid w:val="006A0F50"/>
    <w:rsid w:val="006A29B4"/>
    <w:rsid w:val="006A37E1"/>
    <w:rsid w:val="006A4CA4"/>
    <w:rsid w:val="006A6B69"/>
    <w:rsid w:val="006A737B"/>
    <w:rsid w:val="006A7F61"/>
    <w:rsid w:val="006B0362"/>
    <w:rsid w:val="006B0845"/>
    <w:rsid w:val="006B13CA"/>
    <w:rsid w:val="006B45AC"/>
    <w:rsid w:val="006B6C95"/>
    <w:rsid w:val="006B7705"/>
    <w:rsid w:val="006C0AF6"/>
    <w:rsid w:val="006C1F2B"/>
    <w:rsid w:val="006C289A"/>
    <w:rsid w:val="006C31CD"/>
    <w:rsid w:val="006C368C"/>
    <w:rsid w:val="006C4534"/>
    <w:rsid w:val="006C62FA"/>
    <w:rsid w:val="006C7A83"/>
    <w:rsid w:val="006D1022"/>
    <w:rsid w:val="006D3F83"/>
    <w:rsid w:val="006D4A5C"/>
    <w:rsid w:val="006E2A90"/>
    <w:rsid w:val="006E451C"/>
    <w:rsid w:val="006E6A19"/>
    <w:rsid w:val="006F1A86"/>
    <w:rsid w:val="006F440F"/>
    <w:rsid w:val="00704CEB"/>
    <w:rsid w:val="00705085"/>
    <w:rsid w:val="007061DD"/>
    <w:rsid w:val="00706288"/>
    <w:rsid w:val="00710C9C"/>
    <w:rsid w:val="00711E43"/>
    <w:rsid w:val="00721823"/>
    <w:rsid w:val="00721ABF"/>
    <w:rsid w:val="00721D3C"/>
    <w:rsid w:val="00724CCB"/>
    <w:rsid w:val="00724DFA"/>
    <w:rsid w:val="007334BE"/>
    <w:rsid w:val="0073580C"/>
    <w:rsid w:val="00744A77"/>
    <w:rsid w:val="00747258"/>
    <w:rsid w:val="00747868"/>
    <w:rsid w:val="00747CE3"/>
    <w:rsid w:val="0075071B"/>
    <w:rsid w:val="0075367E"/>
    <w:rsid w:val="00756727"/>
    <w:rsid w:val="0077452B"/>
    <w:rsid w:val="007745DB"/>
    <w:rsid w:val="00780980"/>
    <w:rsid w:val="00784C45"/>
    <w:rsid w:val="00784F2C"/>
    <w:rsid w:val="00785595"/>
    <w:rsid w:val="0078587E"/>
    <w:rsid w:val="00792D9D"/>
    <w:rsid w:val="00794A0C"/>
    <w:rsid w:val="00796F08"/>
    <w:rsid w:val="007A08CC"/>
    <w:rsid w:val="007A0B9D"/>
    <w:rsid w:val="007B13FA"/>
    <w:rsid w:val="007B7722"/>
    <w:rsid w:val="007B7727"/>
    <w:rsid w:val="007B7EBB"/>
    <w:rsid w:val="007C3AEC"/>
    <w:rsid w:val="007C752E"/>
    <w:rsid w:val="007D6F5E"/>
    <w:rsid w:val="007E3996"/>
    <w:rsid w:val="007E7EA6"/>
    <w:rsid w:val="007F10E4"/>
    <w:rsid w:val="007F16FC"/>
    <w:rsid w:val="007F2643"/>
    <w:rsid w:val="007F70B5"/>
    <w:rsid w:val="00806056"/>
    <w:rsid w:val="00812936"/>
    <w:rsid w:val="00816308"/>
    <w:rsid w:val="0081711A"/>
    <w:rsid w:val="00821B11"/>
    <w:rsid w:val="008275AC"/>
    <w:rsid w:val="00827DBD"/>
    <w:rsid w:val="00832515"/>
    <w:rsid w:val="00832550"/>
    <w:rsid w:val="0083380C"/>
    <w:rsid w:val="008339F3"/>
    <w:rsid w:val="00834B7C"/>
    <w:rsid w:val="008356E0"/>
    <w:rsid w:val="00835A0A"/>
    <w:rsid w:val="008360F7"/>
    <w:rsid w:val="008420A5"/>
    <w:rsid w:val="00844CB2"/>
    <w:rsid w:val="00850C26"/>
    <w:rsid w:val="008514DB"/>
    <w:rsid w:val="008553D0"/>
    <w:rsid w:val="00856FCA"/>
    <w:rsid w:val="00857898"/>
    <w:rsid w:val="00857D4B"/>
    <w:rsid w:val="00864FD5"/>
    <w:rsid w:val="00866EBA"/>
    <w:rsid w:val="00870A54"/>
    <w:rsid w:val="00871604"/>
    <w:rsid w:val="008751F6"/>
    <w:rsid w:val="00875244"/>
    <w:rsid w:val="00877310"/>
    <w:rsid w:val="00883D27"/>
    <w:rsid w:val="00890C63"/>
    <w:rsid w:val="008A30B4"/>
    <w:rsid w:val="008A692E"/>
    <w:rsid w:val="008A716A"/>
    <w:rsid w:val="008B19E9"/>
    <w:rsid w:val="008B1C39"/>
    <w:rsid w:val="008B2EAF"/>
    <w:rsid w:val="008C1ACF"/>
    <w:rsid w:val="008C293F"/>
    <w:rsid w:val="008C2D02"/>
    <w:rsid w:val="008C6CF5"/>
    <w:rsid w:val="008C78AB"/>
    <w:rsid w:val="008D407E"/>
    <w:rsid w:val="008D444D"/>
    <w:rsid w:val="008E01C1"/>
    <w:rsid w:val="008F3BFF"/>
    <w:rsid w:val="00900C90"/>
    <w:rsid w:val="0090504F"/>
    <w:rsid w:val="009054CA"/>
    <w:rsid w:val="00905AC3"/>
    <w:rsid w:val="00906879"/>
    <w:rsid w:val="00910C42"/>
    <w:rsid w:val="00911685"/>
    <w:rsid w:val="009116A9"/>
    <w:rsid w:val="009117F7"/>
    <w:rsid w:val="00914294"/>
    <w:rsid w:val="00914C85"/>
    <w:rsid w:val="00914E2E"/>
    <w:rsid w:val="00914E89"/>
    <w:rsid w:val="00917F16"/>
    <w:rsid w:val="00920FAF"/>
    <w:rsid w:val="009220CF"/>
    <w:rsid w:val="009261F9"/>
    <w:rsid w:val="00931DEA"/>
    <w:rsid w:val="00932B02"/>
    <w:rsid w:val="00936DA3"/>
    <w:rsid w:val="00940509"/>
    <w:rsid w:val="00941020"/>
    <w:rsid w:val="009420DD"/>
    <w:rsid w:val="00942740"/>
    <w:rsid w:val="00950C11"/>
    <w:rsid w:val="00951CF7"/>
    <w:rsid w:val="009550DB"/>
    <w:rsid w:val="00955B41"/>
    <w:rsid w:val="0096031A"/>
    <w:rsid w:val="00963D3E"/>
    <w:rsid w:val="00973DA0"/>
    <w:rsid w:val="00974509"/>
    <w:rsid w:val="00974D97"/>
    <w:rsid w:val="0098116E"/>
    <w:rsid w:val="00981446"/>
    <w:rsid w:val="00982AA3"/>
    <w:rsid w:val="00991B8A"/>
    <w:rsid w:val="009A1F6B"/>
    <w:rsid w:val="009A38BD"/>
    <w:rsid w:val="009B07F0"/>
    <w:rsid w:val="009B1F9C"/>
    <w:rsid w:val="009B5C40"/>
    <w:rsid w:val="009B68B5"/>
    <w:rsid w:val="009B7884"/>
    <w:rsid w:val="009C48FC"/>
    <w:rsid w:val="009D6746"/>
    <w:rsid w:val="009E14F0"/>
    <w:rsid w:val="009E5623"/>
    <w:rsid w:val="009E70AF"/>
    <w:rsid w:val="009E751D"/>
    <w:rsid w:val="009F2958"/>
    <w:rsid w:val="00A04C58"/>
    <w:rsid w:val="00A0541B"/>
    <w:rsid w:val="00A06992"/>
    <w:rsid w:val="00A10651"/>
    <w:rsid w:val="00A11BF1"/>
    <w:rsid w:val="00A137BC"/>
    <w:rsid w:val="00A138FD"/>
    <w:rsid w:val="00A165CC"/>
    <w:rsid w:val="00A16E1D"/>
    <w:rsid w:val="00A20EB8"/>
    <w:rsid w:val="00A2281A"/>
    <w:rsid w:val="00A2476D"/>
    <w:rsid w:val="00A33780"/>
    <w:rsid w:val="00A34F23"/>
    <w:rsid w:val="00A366CB"/>
    <w:rsid w:val="00A463EE"/>
    <w:rsid w:val="00A51A4B"/>
    <w:rsid w:val="00A54BCF"/>
    <w:rsid w:val="00A552CC"/>
    <w:rsid w:val="00A6381A"/>
    <w:rsid w:val="00A746B5"/>
    <w:rsid w:val="00A7579F"/>
    <w:rsid w:val="00A77E6D"/>
    <w:rsid w:val="00A84033"/>
    <w:rsid w:val="00A87809"/>
    <w:rsid w:val="00A95949"/>
    <w:rsid w:val="00AA0039"/>
    <w:rsid w:val="00AA39A0"/>
    <w:rsid w:val="00AB3613"/>
    <w:rsid w:val="00AB45FA"/>
    <w:rsid w:val="00AC13F5"/>
    <w:rsid w:val="00AC46A6"/>
    <w:rsid w:val="00AC4ECC"/>
    <w:rsid w:val="00AC75DC"/>
    <w:rsid w:val="00AD1D78"/>
    <w:rsid w:val="00AD6CC2"/>
    <w:rsid w:val="00AE1A2D"/>
    <w:rsid w:val="00AE5CC9"/>
    <w:rsid w:val="00AE6299"/>
    <w:rsid w:val="00AE6A94"/>
    <w:rsid w:val="00AE7CF3"/>
    <w:rsid w:val="00AF1655"/>
    <w:rsid w:val="00AF1AB9"/>
    <w:rsid w:val="00AF20E2"/>
    <w:rsid w:val="00AF79BF"/>
    <w:rsid w:val="00AF7A55"/>
    <w:rsid w:val="00B0118F"/>
    <w:rsid w:val="00B02A0A"/>
    <w:rsid w:val="00B078BF"/>
    <w:rsid w:val="00B13597"/>
    <w:rsid w:val="00B1413D"/>
    <w:rsid w:val="00B14A11"/>
    <w:rsid w:val="00B15027"/>
    <w:rsid w:val="00B20056"/>
    <w:rsid w:val="00B21E81"/>
    <w:rsid w:val="00B27F55"/>
    <w:rsid w:val="00B30B87"/>
    <w:rsid w:val="00B33323"/>
    <w:rsid w:val="00B35CC3"/>
    <w:rsid w:val="00B43411"/>
    <w:rsid w:val="00B44A29"/>
    <w:rsid w:val="00B5188A"/>
    <w:rsid w:val="00B560F4"/>
    <w:rsid w:val="00B60876"/>
    <w:rsid w:val="00B61925"/>
    <w:rsid w:val="00B65527"/>
    <w:rsid w:val="00B668B7"/>
    <w:rsid w:val="00B70628"/>
    <w:rsid w:val="00B707C6"/>
    <w:rsid w:val="00B76CB1"/>
    <w:rsid w:val="00B8182B"/>
    <w:rsid w:val="00B83C7D"/>
    <w:rsid w:val="00B841AA"/>
    <w:rsid w:val="00B872EB"/>
    <w:rsid w:val="00B876E0"/>
    <w:rsid w:val="00B91071"/>
    <w:rsid w:val="00B96C28"/>
    <w:rsid w:val="00B96C74"/>
    <w:rsid w:val="00BA5E50"/>
    <w:rsid w:val="00BB0AF5"/>
    <w:rsid w:val="00BB6AFE"/>
    <w:rsid w:val="00BC3CC4"/>
    <w:rsid w:val="00BC6447"/>
    <w:rsid w:val="00BC7449"/>
    <w:rsid w:val="00BD6E7F"/>
    <w:rsid w:val="00BE3E87"/>
    <w:rsid w:val="00BE50E2"/>
    <w:rsid w:val="00BF19EA"/>
    <w:rsid w:val="00C010D9"/>
    <w:rsid w:val="00C046DB"/>
    <w:rsid w:val="00C07EF5"/>
    <w:rsid w:val="00C1047D"/>
    <w:rsid w:val="00C123F9"/>
    <w:rsid w:val="00C13F2F"/>
    <w:rsid w:val="00C16C57"/>
    <w:rsid w:val="00C20FAF"/>
    <w:rsid w:val="00C233D2"/>
    <w:rsid w:val="00C237ED"/>
    <w:rsid w:val="00C2579C"/>
    <w:rsid w:val="00C27255"/>
    <w:rsid w:val="00C31E29"/>
    <w:rsid w:val="00C32735"/>
    <w:rsid w:val="00C35BAC"/>
    <w:rsid w:val="00C36FC5"/>
    <w:rsid w:val="00C37BD1"/>
    <w:rsid w:val="00C446F5"/>
    <w:rsid w:val="00C47272"/>
    <w:rsid w:val="00C52056"/>
    <w:rsid w:val="00C52493"/>
    <w:rsid w:val="00C53CDF"/>
    <w:rsid w:val="00C5537D"/>
    <w:rsid w:val="00C6365A"/>
    <w:rsid w:val="00C65C6E"/>
    <w:rsid w:val="00C72048"/>
    <w:rsid w:val="00C77DA3"/>
    <w:rsid w:val="00C8189E"/>
    <w:rsid w:val="00C8636A"/>
    <w:rsid w:val="00C9188B"/>
    <w:rsid w:val="00CA1E0C"/>
    <w:rsid w:val="00CA2E3F"/>
    <w:rsid w:val="00CB0984"/>
    <w:rsid w:val="00CB3A7A"/>
    <w:rsid w:val="00CC09A3"/>
    <w:rsid w:val="00CC3E13"/>
    <w:rsid w:val="00CD2AD6"/>
    <w:rsid w:val="00CD35CA"/>
    <w:rsid w:val="00CE308D"/>
    <w:rsid w:val="00CF4C38"/>
    <w:rsid w:val="00D003C8"/>
    <w:rsid w:val="00D0313D"/>
    <w:rsid w:val="00D073FF"/>
    <w:rsid w:val="00D11763"/>
    <w:rsid w:val="00D25597"/>
    <w:rsid w:val="00D25670"/>
    <w:rsid w:val="00D3060D"/>
    <w:rsid w:val="00D32823"/>
    <w:rsid w:val="00D332B0"/>
    <w:rsid w:val="00D334E7"/>
    <w:rsid w:val="00D34D17"/>
    <w:rsid w:val="00D35FC7"/>
    <w:rsid w:val="00D36B1A"/>
    <w:rsid w:val="00D3754C"/>
    <w:rsid w:val="00D4223D"/>
    <w:rsid w:val="00D442A8"/>
    <w:rsid w:val="00D46EF4"/>
    <w:rsid w:val="00D52736"/>
    <w:rsid w:val="00D60AC6"/>
    <w:rsid w:val="00D63160"/>
    <w:rsid w:val="00D70559"/>
    <w:rsid w:val="00D70EEE"/>
    <w:rsid w:val="00D75DF4"/>
    <w:rsid w:val="00D8038C"/>
    <w:rsid w:val="00D808F0"/>
    <w:rsid w:val="00D81196"/>
    <w:rsid w:val="00D85BFB"/>
    <w:rsid w:val="00D86377"/>
    <w:rsid w:val="00D8759C"/>
    <w:rsid w:val="00D9395E"/>
    <w:rsid w:val="00DA19CD"/>
    <w:rsid w:val="00DA224E"/>
    <w:rsid w:val="00DA3E53"/>
    <w:rsid w:val="00DA41CB"/>
    <w:rsid w:val="00DA6011"/>
    <w:rsid w:val="00DA6A49"/>
    <w:rsid w:val="00DB0576"/>
    <w:rsid w:val="00DB24D5"/>
    <w:rsid w:val="00DB344B"/>
    <w:rsid w:val="00DB6137"/>
    <w:rsid w:val="00DB71EF"/>
    <w:rsid w:val="00DB7D70"/>
    <w:rsid w:val="00DC0782"/>
    <w:rsid w:val="00DC183E"/>
    <w:rsid w:val="00DC5865"/>
    <w:rsid w:val="00DE53AD"/>
    <w:rsid w:val="00DF0539"/>
    <w:rsid w:val="00DF1FD9"/>
    <w:rsid w:val="00DF2265"/>
    <w:rsid w:val="00DF2F82"/>
    <w:rsid w:val="00DF3FF8"/>
    <w:rsid w:val="00DF6E6D"/>
    <w:rsid w:val="00E00F17"/>
    <w:rsid w:val="00E1183F"/>
    <w:rsid w:val="00E13D72"/>
    <w:rsid w:val="00E14A27"/>
    <w:rsid w:val="00E16DEC"/>
    <w:rsid w:val="00E26174"/>
    <w:rsid w:val="00E26E48"/>
    <w:rsid w:val="00E35E22"/>
    <w:rsid w:val="00E41739"/>
    <w:rsid w:val="00E435FE"/>
    <w:rsid w:val="00E517EF"/>
    <w:rsid w:val="00E534A8"/>
    <w:rsid w:val="00E609FF"/>
    <w:rsid w:val="00E62E00"/>
    <w:rsid w:val="00E66CD3"/>
    <w:rsid w:val="00E8359B"/>
    <w:rsid w:val="00E84135"/>
    <w:rsid w:val="00E90214"/>
    <w:rsid w:val="00EA4DE6"/>
    <w:rsid w:val="00EB05E3"/>
    <w:rsid w:val="00EB1253"/>
    <w:rsid w:val="00EB6412"/>
    <w:rsid w:val="00EB6FBB"/>
    <w:rsid w:val="00EC0761"/>
    <w:rsid w:val="00EC1099"/>
    <w:rsid w:val="00EC18C5"/>
    <w:rsid w:val="00EC199D"/>
    <w:rsid w:val="00EC22B3"/>
    <w:rsid w:val="00EC3081"/>
    <w:rsid w:val="00EC7877"/>
    <w:rsid w:val="00ED19F3"/>
    <w:rsid w:val="00ED2568"/>
    <w:rsid w:val="00EE1254"/>
    <w:rsid w:val="00EE7B6A"/>
    <w:rsid w:val="00EF096F"/>
    <w:rsid w:val="00EF175F"/>
    <w:rsid w:val="00F01EAF"/>
    <w:rsid w:val="00F06146"/>
    <w:rsid w:val="00F06FFA"/>
    <w:rsid w:val="00F106BE"/>
    <w:rsid w:val="00F1244E"/>
    <w:rsid w:val="00F12501"/>
    <w:rsid w:val="00F12B60"/>
    <w:rsid w:val="00F12EBD"/>
    <w:rsid w:val="00F17093"/>
    <w:rsid w:val="00F25B50"/>
    <w:rsid w:val="00F31140"/>
    <w:rsid w:val="00F33DDB"/>
    <w:rsid w:val="00F347E2"/>
    <w:rsid w:val="00F36FBE"/>
    <w:rsid w:val="00F43340"/>
    <w:rsid w:val="00F4628C"/>
    <w:rsid w:val="00F52384"/>
    <w:rsid w:val="00F63878"/>
    <w:rsid w:val="00F64A81"/>
    <w:rsid w:val="00F73411"/>
    <w:rsid w:val="00F76AA0"/>
    <w:rsid w:val="00F774F1"/>
    <w:rsid w:val="00F938F9"/>
    <w:rsid w:val="00F950E3"/>
    <w:rsid w:val="00F95383"/>
    <w:rsid w:val="00FA77FA"/>
    <w:rsid w:val="00FB03CA"/>
    <w:rsid w:val="00FB067B"/>
    <w:rsid w:val="00FB2CB6"/>
    <w:rsid w:val="00FB5B56"/>
    <w:rsid w:val="00FC2BD9"/>
    <w:rsid w:val="00FC7A99"/>
    <w:rsid w:val="00FD43BA"/>
    <w:rsid w:val="00FD6BCE"/>
    <w:rsid w:val="00FE367E"/>
    <w:rsid w:val="00FE3862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e9ddbf,#dfddbf,#002261"/>
    </o:shapedefaults>
    <o:shapelayout v:ext="edit">
      <o:idmap v:ext="edit" data="2"/>
    </o:shapelayout>
  </w:shapeDefaults>
  <w:doNotEmbedSmartTags/>
  <w:decimalSymbol w:val="."/>
  <w:listSeparator w:val=","/>
  <w14:docId w14:val="3381C630"/>
  <w15:chartTrackingRefBased/>
  <w15:docId w15:val="{18D5C222-1C28-41F1-9951-5A6D4DEA4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62DE"/>
    <w:pPr>
      <w:spacing w:before="1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62DE"/>
    <w:pPr>
      <w:pBdr>
        <w:top w:val="single" w:sz="24" w:space="0" w:color="052F61"/>
        <w:left w:val="single" w:sz="24" w:space="0" w:color="052F61"/>
        <w:bottom w:val="single" w:sz="24" w:space="0" w:color="052F61"/>
        <w:right w:val="single" w:sz="24" w:space="0" w:color="052F61"/>
      </w:pBdr>
      <w:shd w:val="clear" w:color="auto" w:fill="052F61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2DE"/>
    <w:pPr>
      <w:pBdr>
        <w:top w:val="single" w:sz="24" w:space="0" w:color="B1D2FB"/>
        <w:left w:val="single" w:sz="24" w:space="0" w:color="B1D2FB"/>
        <w:bottom w:val="single" w:sz="24" w:space="0" w:color="B1D2FB"/>
        <w:right w:val="single" w:sz="24" w:space="0" w:color="B1D2FB"/>
      </w:pBdr>
      <w:shd w:val="clear" w:color="auto" w:fill="B1D2FB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62DE"/>
    <w:pPr>
      <w:pBdr>
        <w:top w:val="single" w:sz="6" w:space="2" w:color="052F61"/>
      </w:pBdr>
      <w:spacing w:before="300" w:after="0"/>
      <w:outlineLvl w:val="2"/>
    </w:pPr>
    <w:rPr>
      <w:caps/>
      <w:color w:val="021730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62DE"/>
    <w:pPr>
      <w:pBdr>
        <w:top w:val="dotted" w:sz="6" w:space="2" w:color="052F61"/>
      </w:pBdr>
      <w:spacing w:before="200" w:after="0"/>
      <w:outlineLvl w:val="3"/>
    </w:pPr>
    <w:rPr>
      <w:caps/>
      <w:color w:val="032348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62DE"/>
    <w:pPr>
      <w:pBdr>
        <w:bottom w:val="single" w:sz="6" w:space="1" w:color="052F61"/>
      </w:pBdr>
      <w:spacing w:before="200" w:after="0"/>
      <w:outlineLvl w:val="4"/>
    </w:pPr>
    <w:rPr>
      <w:caps/>
      <w:color w:val="032348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62DE"/>
    <w:pPr>
      <w:pBdr>
        <w:bottom w:val="dotted" w:sz="6" w:space="1" w:color="052F61"/>
      </w:pBdr>
      <w:spacing w:before="200" w:after="0"/>
      <w:outlineLvl w:val="5"/>
    </w:pPr>
    <w:rPr>
      <w:caps/>
      <w:color w:val="032348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262DE"/>
    <w:pPr>
      <w:spacing w:before="200" w:after="0"/>
      <w:outlineLvl w:val="6"/>
    </w:pPr>
    <w:rPr>
      <w:caps/>
      <w:color w:val="032348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262D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262D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17093"/>
    <w:pPr>
      <w:tabs>
        <w:tab w:val="center" w:pos="4320"/>
        <w:tab w:val="right" w:pos="8640"/>
      </w:tabs>
    </w:pPr>
  </w:style>
  <w:style w:type="paragraph" w:customStyle="1" w:styleId="StyleHeadingnoTOC">
    <w:name w:val="Style Heading no TOC"/>
    <w:basedOn w:val="CoverPageTitle"/>
    <w:rsid w:val="00F17093"/>
    <w:rPr>
      <w:bCs/>
      <w:sz w:val="32"/>
    </w:rPr>
  </w:style>
  <w:style w:type="paragraph" w:customStyle="1" w:styleId="NormalIndentText">
    <w:name w:val="Normal Indent Text"/>
    <w:basedOn w:val="Normal"/>
    <w:rsid w:val="00812936"/>
    <w:pPr>
      <w:ind w:left="288"/>
    </w:pPr>
  </w:style>
  <w:style w:type="paragraph" w:styleId="TOC3">
    <w:name w:val="toc 3"/>
    <w:basedOn w:val="Normal"/>
    <w:next w:val="Normal"/>
    <w:autoRedefine/>
    <w:uiPriority w:val="39"/>
    <w:rsid w:val="007E3996"/>
    <w:pPr>
      <w:ind w:left="480"/>
    </w:pPr>
    <w:rPr>
      <w:i/>
      <w:iCs/>
    </w:rPr>
  </w:style>
  <w:style w:type="paragraph" w:styleId="MacroText">
    <w:name w:val="macro"/>
    <w:semiHidden/>
    <w:rsid w:val="00A04C5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00" w:after="200" w:line="276" w:lineRule="auto"/>
    </w:pPr>
    <w:rPr>
      <w:rFonts w:ascii="Verdana" w:hAnsi="Verdana" w:cs="Courier New"/>
    </w:rPr>
  </w:style>
  <w:style w:type="paragraph" w:customStyle="1" w:styleId="CoverPageTitle">
    <w:name w:val="Cover Page Title"/>
    <w:basedOn w:val="Title"/>
    <w:rsid w:val="00E16DEC"/>
    <w:pPr>
      <w:spacing w:before="60" w:after="60"/>
    </w:pPr>
  </w:style>
  <w:style w:type="paragraph" w:styleId="TOC1">
    <w:name w:val="toc 1"/>
    <w:basedOn w:val="Normal"/>
    <w:next w:val="Normal"/>
    <w:autoRedefine/>
    <w:uiPriority w:val="39"/>
    <w:rsid w:val="009E751D"/>
    <w:pPr>
      <w:spacing w:before="120" w:after="120"/>
    </w:pPr>
    <w:rPr>
      <w:b/>
      <w:bCs/>
      <w:caps/>
    </w:rPr>
  </w:style>
  <w:style w:type="paragraph" w:styleId="Title">
    <w:name w:val="Title"/>
    <w:basedOn w:val="Normal"/>
    <w:next w:val="Normal"/>
    <w:link w:val="TitleChar"/>
    <w:uiPriority w:val="10"/>
    <w:qFormat/>
    <w:rsid w:val="006262DE"/>
    <w:pPr>
      <w:spacing w:before="0" w:after="0"/>
    </w:pPr>
    <w:rPr>
      <w:rFonts w:ascii="Century Gothic" w:hAnsi="Century Gothic"/>
      <w:caps/>
      <w:color w:val="052F61"/>
      <w:spacing w:val="10"/>
      <w:sz w:val="52"/>
      <w:szCs w:val="52"/>
    </w:rPr>
  </w:style>
  <w:style w:type="character" w:styleId="Hyperlink">
    <w:name w:val="Hyperlink"/>
    <w:uiPriority w:val="99"/>
    <w:rsid w:val="00B96C28"/>
    <w:rPr>
      <w:rFonts w:ascii="Verdana" w:hAnsi="Verdana"/>
      <w:color w:val="0000FF"/>
      <w:u w:val="single"/>
    </w:rPr>
  </w:style>
  <w:style w:type="numbering" w:customStyle="1" w:styleId="TableTextNumbered">
    <w:name w:val="Table Text Numbered"/>
    <w:basedOn w:val="NoList"/>
    <w:rsid w:val="00401048"/>
    <w:pPr>
      <w:numPr>
        <w:numId w:val="7"/>
      </w:numPr>
    </w:pPr>
  </w:style>
  <w:style w:type="paragraph" w:styleId="BalloonText">
    <w:name w:val="Balloon Text"/>
    <w:basedOn w:val="Normal"/>
    <w:semiHidden/>
    <w:rsid w:val="00FA77FA"/>
    <w:rPr>
      <w:rFonts w:ascii="Tahoma" w:hAnsi="Tahoma" w:cs="Tahoma"/>
      <w:sz w:val="16"/>
      <w:szCs w:val="16"/>
    </w:rPr>
  </w:style>
  <w:style w:type="character" w:customStyle="1" w:styleId="StyleItalic">
    <w:name w:val="Style Italic"/>
    <w:rsid w:val="00F17093"/>
    <w:rPr>
      <w:rFonts w:ascii="Verdana" w:hAnsi="Verdana"/>
      <w:i/>
      <w:iCs/>
    </w:rPr>
  </w:style>
  <w:style w:type="character" w:styleId="FollowedHyperlink">
    <w:name w:val="FollowedHyperlink"/>
    <w:rsid w:val="00B96C28"/>
    <w:rPr>
      <w:rFonts w:ascii="Verdana" w:hAnsi="Verdana"/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F17093"/>
    <w:pPr>
      <w:tabs>
        <w:tab w:val="center" w:pos="4320"/>
        <w:tab w:val="right" w:pos="8640"/>
      </w:tabs>
    </w:pPr>
  </w:style>
  <w:style w:type="paragraph" w:styleId="TOC2">
    <w:name w:val="toc 2"/>
    <w:basedOn w:val="Normal"/>
    <w:next w:val="Normal"/>
    <w:autoRedefine/>
    <w:uiPriority w:val="39"/>
    <w:rsid w:val="007E3996"/>
    <w:pPr>
      <w:ind w:left="240"/>
    </w:pPr>
    <w:rPr>
      <w:smallCaps/>
    </w:rPr>
  </w:style>
  <w:style w:type="paragraph" w:styleId="TOC4">
    <w:name w:val="toc 4"/>
    <w:basedOn w:val="Normal"/>
    <w:next w:val="Normal"/>
    <w:autoRedefine/>
    <w:uiPriority w:val="39"/>
    <w:rsid w:val="00974509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974509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974509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974509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974509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974509"/>
    <w:pPr>
      <w:ind w:left="1920"/>
    </w:pPr>
    <w:rPr>
      <w:sz w:val="18"/>
      <w:szCs w:val="18"/>
    </w:rPr>
  </w:style>
  <w:style w:type="paragraph" w:customStyle="1" w:styleId="TextDeliverableDetail">
    <w:name w:val="Text Deliverable Detail"/>
    <w:basedOn w:val="Normal"/>
    <w:link w:val="TextDeliverableDetailChar"/>
    <w:rsid w:val="004B3758"/>
    <w:pPr>
      <w:ind w:left="576"/>
      <w:outlineLvl w:val="4"/>
    </w:pPr>
    <w:rPr>
      <w:sz w:val="18"/>
    </w:rPr>
  </w:style>
  <w:style w:type="character" w:customStyle="1" w:styleId="TextDeliverableDetailChar">
    <w:name w:val="Text Deliverable Detail Char"/>
    <w:link w:val="TextDeliverableDetail"/>
    <w:rsid w:val="004B3758"/>
    <w:rPr>
      <w:rFonts w:ascii="Verdana" w:hAnsi="Verdana"/>
      <w:sz w:val="18"/>
      <w:szCs w:val="24"/>
      <w:lang w:val="en-US" w:eastAsia="en-US" w:bidi="ar-SA"/>
    </w:rPr>
  </w:style>
  <w:style w:type="paragraph" w:customStyle="1" w:styleId="Table-ColHead">
    <w:name w:val="Table - Col. Head"/>
    <w:basedOn w:val="Normal"/>
    <w:link w:val="Table-ColHeadChar"/>
    <w:rsid w:val="00401048"/>
    <w:pPr>
      <w:keepNext/>
      <w:spacing w:before="60" w:after="60"/>
    </w:pPr>
    <w:rPr>
      <w:b/>
      <w:sz w:val="18"/>
      <w:lang w:val="en-GB"/>
    </w:rPr>
  </w:style>
  <w:style w:type="paragraph" w:customStyle="1" w:styleId="Table-Text">
    <w:name w:val="Table - Text"/>
    <w:basedOn w:val="Normal"/>
    <w:link w:val="Table-TextChar"/>
    <w:rsid w:val="00747258"/>
    <w:pPr>
      <w:spacing w:before="40" w:after="40"/>
    </w:pPr>
    <w:rPr>
      <w:sz w:val="18"/>
    </w:rPr>
  </w:style>
  <w:style w:type="character" w:styleId="CommentReference">
    <w:name w:val="annotation reference"/>
    <w:semiHidden/>
    <w:rsid w:val="00756727"/>
    <w:rPr>
      <w:sz w:val="16"/>
      <w:szCs w:val="16"/>
    </w:rPr>
  </w:style>
  <w:style w:type="paragraph" w:styleId="CommentText">
    <w:name w:val="annotation text"/>
    <w:basedOn w:val="Normal"/>
    <w:semiHidden/>
    <w:rsid w:val="00756727"/>
  </w:style>
  <w:style w:type="paragraph" w:customStyle="1" w:styleId="Heading1-Highlighted">
    <w:name w:val="Heading 1 - Highlighted"/>
    <w:basedOn w:val="Heading1"/>
    <w:next w:val="Normal"/>
    <w:rsid w:val="00047189"/>
    <w:pPr>
      <w:shd w:val="clear" w:color="auto" w:fill="E0E0E0"/>
      <w:spacing w:after="100"/>
    </w:pPr>
  </w:style>
  <w:style w:type="character" w:customStyle="1" w:styleId="Table-ColHeadChar">
    <w:name w:val="Table - Col. Head Char"/>
    <w:link w:val="Table-ColHead"/>
    <w:rsid w:val="0040621A"/>
    <w:rPr>
      <w:rFonts w:ascii="Verdana" w:hAnsi="Verdana"/>
      <w:b/>
      <w:sz w:val="18"/>
      <w:lang w:val="en-GB" w:eastAsia="en-US" w:bidi="ar-SA"/>
    </w:rPr>
  </w:style>
  <w:style w:type="paragraph" w:styleId="NormalWeb">
    <w:name w:val="Normal (Web)"/>
    <w:basedOn w:val="Normal"/>
    <w:rsid w:val="006563A1"/>
    <w:pPr>
      <w:spacing w:beforeAutospacing="1" w:after="100" w:afterAutospacing="1"/>
    </w:pPr>
    <w:rPr>
      <w:rFonts w:ascii="Times New Roman" w:hAnsi="Times New Roman"/>
    </w:rPr>
  </w:style>
  <w:style w:type="character" w:styleId="Strong">
    <w:name w:val="Strong"/>
    <w:uiPriority w:val="22"/>
    <w:qFormat/>
    <w:rsid w:val="006262DE"/>
    <w:rPr>
      <w:b/>
      <w:bCs/>
    </w:rPr>
  </w:style>
  <w:style w:type="paragraph" w:customStyle="1" w:styleId="Default">
    <w:name w:val="Default"/>
    <w:rsid w:val="00646B51"/>
    <w:pPr>
      <w:autoSpaceDE w:val="0"/>
      <w:autoSpaceDN w:val="0"/>
      <w:adjustRightInd w:val="0"/>
      <w:spacing w:before="100" w:after="200" w:line="276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Table-TextChar">
    <w:name w:val="Table - Text Char"/>
    <w:link w:val="Table-Text"/>
    <w:rsid w:val="00747258"/>
    <w:rPr>
      <w:rFonts w:ascii="Verdana" w:hAnsi="Verdana"/>
      <w:sz w:val="18"/>
      <w:lang w:val="en-US" w:eastAsia="en-US" w:bidi="ar-SA"/>
    </w:rPr>
  </w:style>
  <w:style w:type="character" w:styleId="Emphasis">
    <w:name w:val="Emphasis"/>
    <w:uiPriority w:val="20"/>
    <w:qFormat/>
    <w:rsid w:val="006262DE"/>
    <w:rPr>
      <w:caps/>
      <w:color w:val="021730"/>
      <w:spacing w:val="5"/>
    </w:rPr>
  </w:style>
  <w:style w:type="character" w:customStyle="1" w:styleId="FooterChar">
    <w:name w:val="Footer Char"/>
    <w:link w:val="Footer"/>
    <w:uiPriority w:val="99"/>
    <w:rsid w:val="00586919"/>
    <w:rPr>
      <w:rFonts w:ascii="Verdana" w:hAnsi="Verdana"/>
      <w:szCs w:val="24"/>
    </w:rPr>
  </w:style>
  <w:style w:type="paragraph" w:customStyle="1" w:styleId="Pa2">
    <w:name w:val="Pa2"/>
    <w:basedOn w:val="Default"/>
    <w:next w:val="Default"/>
    <w:uiPriority w:val="99"/>
    <w:rsid w:val="00586919"/>
    <w:pPr>
      <w:spacing w:after="180" w:line="211" w:lineRule="atLeast"/>
    </w:pPr>
    <w:rPr>
      <w:rFonts w:ascii="Adobe Garamond Pro" w:hAnsi="Adobe Garamond Pro" w:cs="Times New Roman"/>
      <w:color w:val="auto"/>
    </w:rPr>
  </w:style>
  <w:style w:type="paragraph" w:styleId="CommentSubject">
    <w:name w:val="annotation subject"/>
    <w:basedOn w:val="CommentText"/>
    <w:next w:val="CommentText"/>
    <w:semiHidden/>
    <w:rsid w:val="0020088C"/>
    <w:rPr>
      <w:b/>
      <w:bCs/>
    </w:rPr>
  </w:style>
  <w:style w:type="character" w:customStyle="1" w:styleId="A3">
    <w:name w:val="A3"/>
    <w:uiPriority w:val="99"/>
    <w:rsid w:val="00586919"/>
    <w:rPr>
      <w:rFonts w:cs="Adobe Garamond Pro"/>
      <w:color w:val="959595"/>
      <w:sz w:val="16"/>
      <w:szCs w:val="16"/>
    </w:rPr>
  </w:style>
  <w:style w:type="character" w:customStyle="1" w:styleId="BodyTextChar">
    <w:name w:val="Body Text Char"/>
    <w:link w:val="BodyText"/>
    <w:rsid w:val="00144959"/>
    <w:rPr>
      <w:rFonts w:ascii="Palatino Linotype" w:hAnsi="Palatino Linotype"/>
      <w:lang w:val="en-US" w:eastAsia="en-US" w:bidi="ar-SA"/>
    </w:rPr>
  </w:style>
  <w:style w:type="paragraph" w:styleId="BodyText">
    <w:name w:val="Body Text"/>
    <w:link w:val="BodyTextChar"/>
    <w:rsid w:val="00144959"/>
    <w:pPr>
      <w:spacing w:before="100" w:after="200" w:line="276" w:lineRule="auto"/>
      <w:ind w:firstLine="360"/>
    </w:pPr>
    <w:rPr>
      <w:rFonts w:ascii="Palatino Linotype" w:hAnsi="Palatino Linotype"/>
    </w:rPr>
  </w:style>
  <w:style w:type="character" w:customStyle="1" w:styleId="BodyTextChar1">
    <w:name w:val="Body Text Char1"/>
    <w:rsid w:val="00144959"/>
    <w:rPr>
      <w:rFonts w:ascii="Garamond" w:hAnsi="Garamond"/>
      <w:sz w:val="22"/>
      <w:szCs w:val="24"/>
    </w:rPr>
  </w:style>
  <w:style w:type="paragraph" w:customStyle="1" w:styleId="HeaderwithNoTOC">
    <w:name w:val="Header with No TOC"/>
    <w:basedOn w:val="Heading1"/>
    <w:link w:val="HeaderwithNoTOCChar"/>
    <w:qFormat/>
    <w:rsid w:val="00500506"/>
  </w:style>
  <w:style w:type="paragraph" w:styleId="TOCHeading">
    <w:name w:val="TOC Heading"/>
    <w:basedOn w:val="Heading1"/>
    <w:next w:val="Normal"/>
    <w:uiPriority w:val="39"/>
    <w:unhideWhenUsed/>
    <w:qFormat/>
    <w:rsid w:val="006262DE"/>
    <w:pPr>
      <w:outlineLvl w:val="9"/>
    </w:pPr>
  </w:style>
  <w:style w:type="character" w:customStyle="1" w:styleId="Heading3Char">
    <w:name w:val="Heading 3 Char"/>
    <w:link w:val="Heading3"/>
    <w:uiPriority w:val="9"/>
    <w:rsid w:val="006262DE"/>
    <w:rPr>
      <w:caps/>
      <w:color w:val="021730"/>
      <w:spacing w:val="15"/>
    </w:rPr>
  </w:style>
  <w:style w:type="character" w:customStyle="1" w:styleId="Heading2Char">
    <w:name w:val="Heading 2 Char"/>
    <w:link w:val="Heading2"/>
    <w:uiPriority w:val="9"/>
    <w:rsid w:val="006262DE"/>
    <w:rPr>
      <w:caps/>
      <w:spacing w:val="15"/>
      <w:shd w:val="clear" w:color="auto" w:fill="B1D2FB"/>
    </w:rPr>
  </w:style>
  <w:style w:type="character" w:customStyle="1" w:styleId="Heading1Char">
    <w:name w:val="Heading 1 Char"/>
    <w:link w:val="Heading1"/>
    <w:uiPriority w:val="9"/>
    <w:rsid w:val="006262DE"/>
    <w:rPr>
      <w:caps/>
      <w:color w:val="FFFFFF"/>
      <w:spacing w:val="15"/>
      <w:sz w:val="22"/>
      <w:szCs w:val="22"/>
      <w:shd w:val="clear" w:color="auto" w:fill="052F61"/>
    </w:rPr>
  </w:style>
  <w:style w:type="character" w:customStyle="1" w:styleId="HeaderwithNoTOCChar">
    <w:name w:val="Header with No TOC Char"/>
    <w:link w:val="HeaderwithNoTOC"/>
    <w:rsid w:val="00FD43BA"/>
    <w:rPr>
      <w:rFonts w:ascii="Trebuchet MS" w:hAnsi="Trebuchet MS"/>
      <w:b/>
      <w:i/>
      <w:caps w:val="0"/>
      <w:color w:val="002261"/>
      <w:sz w:val="28"/>
      <w:szCs w:val="24"/>
    </w:rPr>
  </w:style>
  <w:style w:type="paragraph" w:customStyle="1" w:styleId="HeaderStyle">
    <w:name w:val="Header Style"/>
    <w:basedOn w:val="Title"/>
    <w:link w:val="HeaderStyleChar"/>
    <w:rsid w:val="00F12B60"/>
    <w:rPr>
      <w:noProof/>
    </w:rPr>
  </w:style>
  <w:style w:type="character" w:customStyle="1" w:styleId="TitleChar">
    <w:name w:val="Title Char"/>
    <w:link w:val="Title"/>
    <w:uiPriority w:val="10"/>
    <w:rsid w:val="006262DE"/>
    <w:rPr>
      <w:rFonts w:ascii="Century Gothic" w:eastAsia="Times New Roman" w:hAnsi="Century Gothic" w:cs="Times New Roman"/>
      <w:caps/>
      <w:color w:val="052F61"/>
      <w:spacing w:val="10"/>
      <w:sz w:val="52"/>
      <w:szCs w:val="52"/>
    </w:rPr>
  </w:style>
  <w:style w:type="character" w:customStyle="1" w:styleId="HeaderStyleChar">
    <w:name w:val="Header Style Char"/>
    <w:link w:val="HeaderStyle"/>
    <w:rsid w:val="00F12B60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rsid w:val="00611FF7"/>
    <w:pPr>
      <w:ind w:left="720"/>
      <w:contextualSpacing/>
    </w:pPr>
  </w:style>
  <w:style w:type="character" w:customStyle="1" w:styleId="Heading5Char">
    <w:name w:val="Heading 5 Char"/>
    <w:link w:val="Heading5"/>
    <w:uiPriority w:val="9"/>
    <w:rsid w:val="006262DE"/>
    <w:rPr>
      <w:caps/>
      <w:color w:val="032348"/>
      <w:spacing w:val="10"/>
    </w:rPr>
  </w:style>
  <w:style w:type="character" w:customStyle="1" w:styleId="Heading6Char">
    <w:name w:val="Heading 6 Char"/>
    <w:link w:val="Heading6"/>
    <w:uiPriority w:val="9"/>
    <w:rsid w:val="006262DE"/>
    <w:rPr>
      <w:caps/>
      <w:color w:val="032348"/>
      <w:spacing w:val="10"/>
    </w:rPr>
  </w:style>
  <w:style w:type="character" w:customStyle="1" w:styleId="Heading7Char">
    <w:name w:val="Heading 7 Char"/>
    <w:link w:val="Heading7"/>
    <w:uiPriority w:val="9"/>
    <w:rsid w:val="006262DE"/>
    <w:rPr>
      <w:caps/>
      <w:color w:val="032348"/>
      <w:spacing w:val="10"/>
    </w:rPr>
  </w:style>
  <w:style w:type="character" w:customStyle="1" w:styleId="Heading8Char">
    <w:name w:val="Heading 8 Char"/>
    <w:link w:val="Heading8"/>
    <w:uiPriority w:val="9"/>
    <w:rsid w:val="006262DE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rsid w:val="006262DE"/>
    <w:rPr>
      <w:i/>
      <w:iCs/>
      <w:caps/>
      <w:spacing w:val="10"/>
      <w:sz w:val="18"/>
      <w:szCs w:val="18"/>
    </w:rPr>
  </w:style>
  <w:style w:type="paragraph" w:styleId="DocumentMap">
    <w:name w:val="Document Map"/>
    <w:basedOn w:val="Normal"/>
    <w:link w:val="DocumentMapChar"/>
    <w:rsid w:val="008C293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8C293F"/>
    <w:rPr>
      <w:rFonts w:ascii="Tahoma" w:hAnsi="Tahoma" w:cs="Tahoma"/>
      <w:color w:val="666666"/>
      <w:sz w:val="16"/>
      <w:szCs w:val="16"/>
    </w:rPr>
  </w:style>
  <w:style w:type="paragraph" w:customStyle="1" w:styleId="TableText">
    <w:name w:val="Table Text"/>
    <w:basedOn w:val="Normal"/>
    <w:rsid w:val="00D75DF4"/>
  </w:style>
  <w:style w:type="paragraph" w:customStyle="1" w:styleId="TableHeader">
    <w:name w:val="Table Header"/>
    <w:basedOn w:val="Normal"/>
    <w:rsid w:val="00D75DF4"/>
    <w:rPr>
      <w:rFonts w:ascii="Trebuchet MS" w:hAnsi="Trebuchet MS"/>
      <w:b/>
      <w:color w:val="000000"/>
    </w:rPr>
  </w:style>
  <w:style w:type="table" w:styleId="TableGrid">
    <w:name w:val="Table Grid"/>
    <w:basedOn w:val="TableNormal"/>
    <w:rsid w:val="00B668B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rmalLevel4">
    <w:name w:val="Normal (Level 4)"/>
    <w:basedOn w:val="Normal"/>
    <w:rsid w:val="007A0B9D"/>
    <w:pPr>
      <w:ind w:left="900"/>
    </w:pPr>
  </w:style>
  <w:style w:type="paragraph" w:customStyle="1" w:styleId="NormalLevel5">
    <w:name w:val="Normal (Level 5)"/>
    <w:basedOn w:val="NormalLevel4"/>
    <w:rsid w:val="007A0B9D"/>
    <w:pPr>
      <w:ind w:left="3240"/>
    </w:pPr>
  </w:style>
  <w:style w:type="paragraph" w:customStyle="1" w:styleId="Images">
    <w:name w:val="Images"/>
    <w:basedOn w:val="Heading4"/>
    <w:rsid w:val="007A0B9D"/>
    <w:pPr>
      <w:jc w:val="center"/>
    </w:pPr>
    <w:rPr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6262DE"/>
    <w:rPr>
      <w:b/>
      <w:bCs/>
      <w:color w:val="032348"/>
      <w:sz w:val="16"/>
      <w:szCs w:val="16"/>
    </w:rPr>
  </w:style>
  <w:style w:type="paragraph" w:styleId="Revision">
    <w:name w:val="Revision"/>
    <w:hidden/>
    <w:uiPriority w:val="99"/>
    <w:semiHidden/>
    <w:rsid w:val="00DB71EF"/>
    <w:pPr>
      <w:spacing w:before="100" w:after="200" w:line="276" w:lineRule="auto"/>
    </w:pPr>
    <w:rPr>
      <w:rFonts w:ascii="Garamond" w:hAnsi="Garamond"/>
      <w:color w:val="666666"/>
      <w:sz w:val="22"/>
      <w:szCs w:val="24"/>
    </w:rPr>
  </w:style>
  <w:style w:type="paragraph" w:customStyle="1" w:styleId="rnnumberedlist">
    <w:name w:val="rn_numbered_list"/>
    <w:basedOn w:val="Normal"/>
    <w:link w:val="rnnumberedlistChar"/>
    <w:rsid w:val="00B61925"/>
    <w:pPr>
      <w:spacing w:after="120"/>
      <w:ind w:left="1080" w:right="864" w:hanging="360"/>
    </w:pPr>
    <w:rPr>
      <w:rFonts w:eastAsia="Calibri"/>
      <w:color w:val="000000"/>
      <w:sz w:val="24"/>
      <w:lang w:val="en-GB"/>
    </w:rPr>
  </w:style>
  <w:style w:type="character" w:customStyle="1" w:styleId="rnnumberedlistChar">
    <w:name w:val="rn_numbered_list Char"/>
    <w:link w:val="rnnumberedlist"/>
    <w:rsid w:val="00B61925"/>
    <w:rPr>
      <w:rFonts w:ascii="Garamond" w:eastAsia="Calibri" w:hAnsi="Garamond" w:cs="Times New Roman"/>
      <w:color w:val="000000"/>
      <w:sz w:val="24"/>
      <w:szCs w:val="24"/>
      <w:lang w:eastAsia="en-US"/>
    </w:rPr>
  </w:style>
  <w:style w:type="paragraph" w:customStyle="1" w:styleId="rnindentednumberedlist">
    <w:name w:val="rn_indented_numbered_list"/>
    <w:basedOn w:val="rnnumberedlist"/>
    <w:rsid w:val="00B61925"/>
    <w:pPr>
      <w:numPr>
        <w:numId w:val="44"/>
      </w:numPr>
      <w:tabs>
        <w:tab w:val="num" w:pos="720"/>
      </w:tabs>
      <w:ind w:left="720"/>
    </w:pPr>
    <w:rPr>
      <w:b/>
    </w:rPr>
  </w:style>
  <w:style w:type="character" w:customStyle="1" w:styleId="HeaderChar">
    <w:name w:val="Header Char"/>
    <w:link w:val="Header"/>
    <w:uiPriority w:val="99"/>
    <w:rsid w:val="00CB3A7A"/>
    <w:rPr>
      <w:rFonts w:ascii="Garamond" w:hAnsi="Garamond"/>
      <w:color w:val="666666"/>
      <w:sz w:val="22"/>
      <w:szCs w:val="24"/>
      <w:lang w:val="en-US" w:eastAsia="en-US"/>
    </w:rPr>
  </w:style>
  <w:style w:type="character" w:customStyle="1" w:styleId="xdtextbox1">
    <w:name w:val="xdtextbox1"/>
    <w:rsid w:val="008B19E9"/>
    <w:rPr>
      <w:color w:val="auto"/>
      <w:bdr w:val="single" w:sz="8" w:space="1" w:color="DCDCDC" w:frame="1"/>
      <w:shd w:val="clear" w:color="auto" w:fill="FFFFFF"/>
    </w:rPr>
  </w:style>
  <w:style w:type="character" w:customStyle="1" w:styleId="Heading4Char">
    <w:name w:val="Heading 4 Char"/>
    <w:link w:val="Heading4"/>
    <w:uiPriority w:val="9"/>
    <w:rsid w:val="006262DE"/>
    <w:rPr>
      <w:caps/>
      <w:color w:val="032348"/>
      <w:spacing w:val="1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2DE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rsid w:val="006262DE"/>
    <w:rPr>
      <w:caps/>
      <w:color w:val="595959"/>
      <w:spacing w:val="10"/>
      <w:sz w:val="21"/>
      <w:szCs w:val="21"/>
    </w:rPr>
  </w:style>
  <w:style w:type="paragraph" w:styleId="NoSpacing">
    <w:name w:val="No Spacing"/>
    <w:uiPriority w:val="1"/>
    <w:qFormat/>
    <w:rsid w:val="006262DE"/>
    <w:pPr>
      <w:spacing w:before="100"/>
    </w:pPr>
  </w:style>
  <w:style w:type="paragraph" w:styleId="Quote">
    <w:name w:val="Quote"/>
    <w:basedOn w:val="Normal"/>
    <w:next w:val="Normal"/>
    <w:link w:val="QuoteChar"/>
    <w:uiPriority w:val="29"/>
    <w:qFormat/>
    <w:rsid w:val="006262DE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6262D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2DE"/>
    <w:pPr>
      <w:spacing w:before="240" w:after="240" w:line="240" w:lineRule="auto"/>
      <w:ind w:left="1080" w:right="1080"/>
      <w:jc w:val="center"/>
    </w:pPr>
    <w:rPr>
      <w:color w:val="052F61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6262DE"/>
    <w:rPr>
      <w:color w:val="052F61"/>
      <w:sz w:val="24"/>
      <w:szCs w:val="24"/>
    </w:rPr>
  </w:style>
  <w:style w:type="character" w:styleId="SubtleEmphasis">
    <w:name w:val="Subtle Emphasis"/>
    <w:uiPriority w:val="19"/>
    <w:qFormat/>
    <w:rsid w:val="006262DE"/>
    <w:rPr>
      <w:i/>
      <w:iCs/>
      <w:color w:val="021730"/>
    </w:rPr>
  </w:style>
  <w:style w:type="character" w:styleId="IntenseEmphasis">
    <w:name w:val="Intense Emphasis"/>
    <w:uiPriority w:val="21"/>
    <w:qFormat/>
    <w:rsid w:val="006262DE"/>
    <w:rPr>
      <w:b/>
      <w:bCs/>
      <w:caps/>
      <w:color w:val="021730"/>
      <w:spacing w:val="10"/>
    </w:rPr>
  </w:style>
  <w:style w:type="character" w:styleId="SubtleReference">
    <w:name w:val="Subtle Reference"/>
    <w:uiPriority w:val="31"/>
    <w:qFormat/>
    <w:rsid w:val="006262DE"/>
    <w:rPr>
      <w:b/>
      <w:bCs/>
      <w:color w:val="052F61"/>
    </w:rPr>
  </w:style>
  <w:style w:type="character" w:styleId="IntenseReference">
    <w:name w:val="Intense Reference"/>
    <w:uiPriority w:val="32"/>
    <w:qFormat/>
    <w:rsid w:val="006262DE"/>
    <w:rPr>
      <w:b/>
      <w:bCs/>
      <w:i/>
      <w:iCs/>
      <w:caps/>
      <w:color w:val="052F61"/>
    </w:rPr>
  </w:style>
  <w:style w:type="character" w:styleId="BookTitle">
    <w:name w:val="Book Title"/>
    <w:uiPriority w:val="33"/>
    <w:qFormat/>
    <w:rsid w:val="006262DE"/>
    <w:rPr>
      <w:b/>
      <w:bCs/>
      <w:i/>
      <w:iCs/>
      <w:spacing w:val="0"/>
    </w:rPr>
  </w:style>
  <w:style w:type="paragraph" w:customStyle="1" w:styleId="arial">
    <w:name w:val="arial"/>
    <w:basedOn w:val="Normal"/>
    <w:rsid w:val="006262DE"/>
    <w:pPr>
      <w:ind w:left="-18" w:right="-108"/>
    </w:pPr>
    <w:rPr>
      <w:sz w:val="18"/>
      <w:szCs w:val="18"/>
    </w:rPr>
  </w:style>
  <w:style w:type="character" w:styleId="UnresolvedMention">
    <w:name w:val="Unresolved Mention"/>
    <w:uiPriority w:val="99"/>
    <w:semiHidden/>
    <w:unhideWhenUsed/>
    <w:rsid w:val="00111D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5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MORPHY\Documents\Custom%20Office%20Templates\Project-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307FF-DDD7-4418-9905-18ECDBBB0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Project-Template.dotm</Template>
  <TotalTime>9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Status Report</vt:lpstr>
    </vt:vector>
  </TitlesOfParts>
  <Company>stakeholdermap.com</Company>
  <LinksUpToDate>false</LinksUpToDate>
  <CharactersWithSpaces>1082</CharactersWithSpaces>
  <SharedDoc>false</SharedDoc>
  <HLinks>
    <vt:vector size="78" baseType="variant">
      <vt:variant>
        <vt:i4>3407912</vt:i4>
      </vt:variant>
      <vt:variant>
        <vt:i4>24</vt:i4>
      </vt:variant>
      <vt:variant>
        <vt:i4>0</vt:i4>
      </vt:variant>
      <vt:variant>
        <vt:i4>5</vt:i4>
      </vt:variant>
      <vt:variant>
        <vt:lpwstr>https://www.stakeholdermap.com/plan-project/example-work-breakdown-structures.html</vt:lpwstr>
      </vt:variant>
      <vt:variant>
        <vt:lpwstr/>
      </vt:variant>
      <vt:variant>
        <vt:i4>66</vt:i4>
      </vt:variant>
      <vt:variant>
        <vt:i4>21</vt:i4>
      </vt:variant>
      <vt:variant>
        <vt:i4>0</vt:i4>
      </vt:variant>
      <vt:variant>
        <vt:i4>5</vt:i4>
      </vt:variant>
      <vt:variant>
        <vt:lpwstr>https://www.stakeholdermap.com/project-templates/WBS-excel-template.html</vt:lpwstr>
      </vt:variant>
      <vt:variant>
        <vt:lpwstr/>
      </vt:variant>
      <vt:variant>
        <vt:i4>3932256</vt:i4>
      </vt:variant>
      <vt:variant>
        <vt:i4>18</vt:i4>
      </vt:variant>
      <vt:variant>
        <vt:i4>0</vt:i4>
      </vt:variant>
      <vt:variant>
        <vt:i4>5</vt:i4>
      </vt:variant>
      <vt:variant>
        <vt:lpwstr>https://www.stakeholdermap.com/risk/risk-register.html</vt:lpwstr>
      </vt:variant>
      <vt:variant>
        <vt:lpwstr/>
      </vt:variant>
      <vt:variant>
        <vt:i4>5111875</vt:i4>
      </vt:variant>
      <vt:variant>
        <vt:i4>15</vt:i4>
      </vt:variant>
      <vt:variant>
        <vt:i4>0</vt:i4>
      </vt:variant>
      <vt:variant>
        <vt:i4>5</vt:i4>
      </vt:variant>
      <vt:variant>
        <vt:lpwstr>https://www.stakeholdermap.com/business-analysis/flow-charts.html</vt:lpwstr>
      </vt:variant>
      <vt:variant>
        <vt:lpwstr/>
      </vt:variant>
      <vt:variant>
        <vt:i4>4587537</vt:i4>
      </vt:variant>
      <vt:variant>
        <vt:i4>12</vt:i4>
      </vt:variant>
      <vt:variant>
        <vt:i4>0</vt:i4>
      </vt:variant>
      <vt:variant>
        <vt:i4>5</vt:i4>
      </vt:variant>
      <vt:variant>
        <vt:lpwstr>https://www.stakeholdermap.com/stakeholder-management-templates.html</vt:lpwstr>
      </vt:variant>
      <vt:variant>
        <vt:lpwstr/>
      </vt:variant>
      <vt:variant>
        <vt:i4>3801212</vt:i4>
      </vt:variant>
      <vt:variant>
        <vt:i4>9</vt:i4>
      </vt:variant>
      <vt:variant>
        <vt:i4>0</vt:i4>
      </vt:variant>
      <vt:variant>
        <vt:i4>5</vt:i4>
      </vt:variant>
      <vt:variant>
        <vt:lpwstr>https://www.stakeholdermap.com/project-templates/project-management-templates.html</vt:lpwstr>
      </vt:variant>
      <vt:variant>
        <vt:lpwstr/>
      </vt:variant>
      <vt:variant>
        <vt:i4>6815779</vt:i4>
      </vt:variant>
      <vt:variant>
        <vt:i4>6</vt:i4>
      </vt:variant>
      <vt:variant>
        <vt:i4>0</vt:i4>
      </vt:variant>
      <vt:variant>
        <vt:i4>5</vt:i4>
      </vt:variant>
      <vt:variant>
        <vt:lpwstr>https://www.stakeholdermap.com/project-templates/ms-project-templates.html</vt:lpwstr>
      </vt:variant>
      <vt:variant>
        <vt:lpwstr/>
      </vt:variant>
      <vt:variant>
        <vt:i4>3932256</vt:i4>
      </vt:variant>
      <vt:variant>
        <vt:i4>3</vt:i4>
      </vt:variant>
      <vt:variant>
        <vt:i4>0</vt:i4>
      </vt:variant>
      <vt:variant>
        <vt:i4>5</vt:i4>
      </vt:variant>
      <vt:variant>
        <vt:lpwstr>https://www.stakeholdermap.com/risk/risk-register.html</vt:lpwstr>
      </vt:variant>
      <vt:variant>
        <vt:lpwstr/>
      </vt:variant>
      <vt:variant>
        <vt:i4>2621495</vt:i4>
      </vt:variant>
      <vt:variant>
        <vt:i4>0</vt:i4>
      </vt:variant>
      <vt:variant>
        <vt:i4>0</vt:i4>
      </vt:variant>
      <vt:variant>
        <vt:i4>5</vt:i4>
      </vt:variant>
      <vt:variant>
        <vt:lpwstr>https://www.stakeholdermap.com/project-templates/issue-log.html</vt:lpwstr>
      </vt:variant>
      <vt:variant>
        <vt:lpwstr/>
      </vt:variant>
      <vt:variant>
        <vt:i4>1507406</vt:i4>
      </vt:variant>
      <vt:variant>
        <vt:i4>21</vt:i4>
      </vt:variant>
      <vt:variant>
        <vt:i4>0</vt:i4>
      </vt:variant>
      <vt:variant>
        <vt:i4>5</vt:i4>
      </vt:variant>
      <vt:variant>
        <vt:lpwstr>http://www.stakeholdermap.com/project-templates/project-management-templates.html</vt:lpwstr>
      </vt:variant>
      <vt:variant>
        <vt:lpwstr/>
      </vt:variant>
      <vt:variant>
        <vt:i4>1507406</vt:i4>
      </vt:variant>
      <vt:variant>
        <vt:i4>12</vt:i4>
      </vt:variant>
      <vt:variant>
        <vt:i4>0</vt:i4>
      </vt:variant>
      <vt:variant>
        <vt:i4>5</vt:i4>
      </vt:variant>
      <vt:variant>
        <vt:lpwstr>http://www.stakeholdermap.com/project-templates/project-management-templates.html</vt:lpwstr>
      </vt:variant>
      <vt:variant>
        <vt:lpwstr/>
      </vt:variant>
      <vt:variant>
        <vt:i4>1507406</vt:i4>
      </vt:variant>
      <vt:variant>
        <vt:i4>9</vt:i4>
      </vt:variant>
      <vt:variant>
        <vt:i4>0</vt:i4>
      </vt:variant>
      <vt:variant>
        <vt:i4>5</vt:i4>
      </vt:variant>
      <vt:variant>
        <vt:lpwstr>http://www.stakeholdermap.com/project-templates/project-management-templates.html</vt:lpwstr>
      </vt:variant>
      <vt:variant>
        <vt:lpwstr/>
      </vt:variant>
      <vt:variant>
        <vt:i4>1507406</vt:i4>
      </vt:variant>
      <vt:variant>
        <vt:i4>0</vt:i4>
      </vt:variant>
      <vt:variant>
        <vt:i4>0</vt:i4>
      </vt:variant>
      <vt:variant>
        <vt:i4>5</vt:i4>
      </vt:variant>
      <vt:variant>
        <vt:lpwstr>http://www.stakeholdermap.com/project-templates/project-management-templates.html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Status Report</dc:title>
  <dc:subject>Project Management</dc:subject>
  <dc:creator>stakeholdermap.com</dc:creator>
  <cp:keywords>&lt;project status report&gt;&lt;status report&gt;&lt;weekly status&gt;</cp:keywords>
  <dc:description/>
  <cp:lastModifiedBy>Gordon, Nathaniel T</cp:lastModifiedBy>
  <cp:revision>10</cp:revision>
  <cp:lastPrinted>2018-11-15T23:18:00Z</cp:lastPrinted>
  <dcterms:created xsi:type="dcterms:W3CDTF">2024-02-05T18:22:00Z</dcterms:created>
  <dcterms:modified xsi:type="dcterms:W3CDTF">2024-02-05T18:31:00Z</dcterms:modified>
  <cp:category>Program Managment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0x01010072FAD3E45B1AFF4E802BC319488070C0</vt:lpwstr>
  </property>
  <property fmtid="{D5CDD505-2E9C-101B-9397-08002B2CF9AE}" pid="4" name="Status">
    <vt:lpwstr>Final</vt:lpwstr>
  </property>
  <property fmtid="{D5CDD505-2E9C-101B-9397-08002B2CF9AE}" pid="5" name="Owner">
    <vt:lpwstr>AE</vt:lpwstr>
  </property>
  <property fmtid="{D5CDD505-2E9C-101B-9397-08002B2CF9AE}" pid="6" name="Phase">
    <vt:lpwstr>Design</vt:lpwstr>
  </property>
  <property fmtid="{D5CDD505-2E9C-101B-9397-08002B2CF9AE}" pid="7" name="Required RPM FT">
    <vt:lpwstr>0</vt:lpwstr>
  </property>
  <property fmtid="{D5CDD505-2E9C-101B-9397-08002B2CF9AE}" pid="8" name="Required RPM">
    <vt:lpwstr>1</vt:lpwstr>
  </property>
</Properties>
</file>